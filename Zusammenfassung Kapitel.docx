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51A5CA" w14:textId="77777777" w:rsidR="00AB543C" w:rsidRPr="00285D48" w:rsidRDefault="00AB543C" w:rsidP="00031644">
      <w:pPr>
        <w:pStyle w:val="Beschriftung"/>
      </w:pPr>
    </w:p>
    <w:p w14:paraId="65256AA6" w14:textId="77777777" w:rsidR="00CA4E64" w:rsidRPr="00285D48" w:rsidRDefault="00CA4E64" w:rsidP="00AB543C"/>
    <w:p w14:paraId="607231A3" w14:textId="77777777" w:rsidR="00CA4E64" w:rsidRPr="00285D48" w:rsidRDefault="00CA4E64" w:rsidP="00AB543C"/>
    <w:p w14:paraId="3776BDCB" w14:textId="77777777" w:rsidR="00CA4E64" w:rsidRPr="00285D48" w:rsidRDefault="00CA4E64" w:rsidP="00AB543C"/>
    <w:p w14:paraId="23F8C828" w14:textId="77777777" w:rsidR="00CA4E64" w:rsidRPr="00285D48" w:rsidRDefault="00CA4E64" w:rsidP="00AB543C"/>
    <w:p w14:paraId="6EF4B458" w14:textId="77777777" w:rsidR="00CA4E64" w:rsidRPr="00285D48" w:rsidRDefault="00CA4E64" w:rsidP="00AB543C"/>
    <w:p w14:paraId="4B46B48B" w14:textId="446C590D" w:rsidR="00CA4E64" w:rsidRPr="00285D48" w:rsidRDefault="136C0D8C" w:rsidP="00AB543C">
      <w:r>
        <w:t>Modul 133 - Workshop PHP</w:t>
      </w:r>
    </w:p>
    <w:p w14:paraId="06829E63" w14:textId="03265CC7" w:rsidR="006E1F5B" w:rsidRPr="00285D48" w:rsidRDefault="62FDE19A" w:rsidP="62FDE19A">
      <w:pPr>
        <w:pStyle w:val="Titel"/>
        <w:rPr>
          <w:rFonts w:cs="Arial"/>
        </w:rPr>
      </w:pPr>
      <w:r w:rsidRPr="62FDE19A">
        <w:rPr>
          <w:rFonts w:cs="Arial"/>
        </w:rPr>
        <w:t>Array / Servervariablen</w:t>
      </w:r>
    </w:p>
    <w:p w14:paraId="5B02247F" w14:textId="77777777" w:rsidR="00CA4E64" w:rsidRPr="00285D48" w:rsidRDefault="00CA4E64" w:rsidP="00AB543C"/>
    <w:p w14:paraId="6BEB1F1B" w14:textId="77777777" w:rsidR="00CA4E64" w:rsidRPr="00285D48" w:rsidRDefault="00CA4E64" w:rsidP="00AB543C"/>
    <w:p w14:paraId="67E70B4F" w14:textId="77777777" w:rsidR="00CA4E64" w:rsidRPr="00285D48" w:rsidRDefault="00CA4E64" w:rsidP="00AB543C"/>
    <w:p w14:paraId="60C5BDE8" w14:textId="77777777" w:rsidR="00E603E9" w:rsidRPr="00285D48" w:rsidRDefault="00E603E9" w:rsidP="00AB543C"/>
    <w:p w14:paraId="142DBD27" w14:textId="77777777" w:rsidR="00CA4E64" w:rsidRPr="00285D48" w:rsidRDefault="00CA4E64" w:rsidP="00AB543C"/>
    <w:p w14:paraId="239EA5E1" w14:textId="77777777" w:rsidR="00CA4E64" w:rsidRPr="00285D48" w:rsidRDefault="00CA4E64" w:rsidP="00AB543C"/>
    <w:p w14:paraId="55BF9083" w14:textId="77777777" w:rsidR="00CA4E64" w:rsidRPr="00285D48" w:rsidRDefault="00CA4E64" w:rsidP="00AB543C"/>
    <w:p w14:paraId="68B36559" w14:textId="77777777" w:rsidR="00CA4E64" w:rsidRPr="00285D48" w:rsidRDefault="00CA4E64" w:rsidP="00AB543C"/>
    <w:p w14:paraId="02BEB29E" w14:textId="77777777" w:rsidR="00CA4E64" w:rsidRPr="00285D48" w:rsidRDefault="00CA4E64" w:rsidP="00AB543C"/>
    <w:p w14:paraId="3EEA1579" w14:textId="77777777" w:rsidR="00CA4E64" w:rsidRPr="00285D48" w:rsidRDefault="00CA4E64" w:rsidP="00AB543C"/>
    <w:p w14:paraId="342ABFBD" w14:textId="77777777" w:rsidR="00CA4E64" w:rsidRPr="00285D48" w:rsidRDefault="00CA4E64" w:rsidP="00AB543C"/>
    <w:p w14:paraId="03C46A30" w14:textId="77777777" w:rsidR="00CA4E64" w:rsidRPr="00285D48" w:rsidRDefault="00CA4E64" w:rsidP="00AB543C"/>
    <w:p w14:paraId="639D71BA" w14:textId="77777777" w:rsidR="00CA4E64" w:rsidRPr="00285D48" w:rsidRDefault="00CA4E64" w:rsidP="00AB543C"/>
    <w:p w14:paraId="59C2B537" w14:textId="77777777" w:rsidR="00E603E9" w:rsidRPr="00285D48" w:rsidRDefault="00E603E9" w:rsidP="00AB543C"/>
    <w:p w14:paraId="1111E23A" w14:textId="77777777" w:rsidR="00E603E9" w:rsidRPr="00285D48" w:rsidRDefault="00E603E9" w:rsidP="00AB543C"/>
    <w:p w14:paraId="7CD6E5BC" w14:textId="77777777" w:rsidR="00E603E9" w:rsidRPr="00285D48" w:rsidRDefault="00E603E9" w:rsidP="00AB543C"/>
    <w:p w14:paraId="603CA890" w14:textId="77777777" w:rsidR="00CA4E64" w:rsidRPr="00285D48" w:rsidRDefault="00CA4E64" w:rsidP="00AB543C"/>
    <w:p w14:paraId="2F9F9340" w14:textId="77777777" w:rsidR="00CA4E64" w:rsidRPr="00285D48" w:rsidRDefault="00CA4E64" w:rsidP="00AB543C"/>
    <w:p w14:paraId="26C4B2F6" w14:textId="77777777" w:rsidR="00CA4E64" w:rsidRPr="00285D48" w:rsidRDefault="00CA4E64" w:rsidP="00AB543C"/>
    <w:p w14:paraId="0F6DED5E" w14:textId="77777777" w:rsidR="006E1F5B" w:rsidRPr="00285D48" w:rsidRDefault="006E1F5B" w:rsidP="00AB543C"/>
    <w:p w14:paraId="73C44E0C" w14:textId="77777777" w:rsidR="006E1F5B" w:rsidRPr="00285D48" w:rsidRDefault="006E1F5B" w:rsidP="00AB543C"/>
    <w:p w14:paraId="678E6D3D" w14:textId="77777777" w:rsidR="006E1F5B" w:rsidRPr="00285D48" w:rsidRDefault="006E1F5B" w:rsidP="00AB543C"/>
    <w:p w14:paraId="4025FDEE" w14:textId="77777777" w:rsidR="006E1F5B" w:rsidRPr="00285D48" w:rsidRDefault="006E1F5B" w:rsidP="00AB543C"/>
    <w:p w14:paraId="5D7AF28B" w14:textId="77777777" w:rsidR="006E1F5B" w:rsidRPr="00285D48" w:rsidRDefault="006E1F5B" w:rsidP="00AB543C"/>
    <w:p w14:paraId="7521F044" w14:textId="77777777" w:rsidR="006E1F5B" w:rsidRPr="00285D48" w:rsidRDefault="006E1F5B" w:rsidP="00AB543C"/>
    <w:p w14:paraId="163738B2" w14:textId="77777777" w:rsidR="006E1F5B" w:rsidRPr="00285D48" w:rsidRDefault="006E1F5B" w:rsidP="00AB543C"/>
    <w:p w14:paraId="03EBDF23" w14:textId="77777777" w:rsidR="006E1F5B" w:rsidRPr="00285D48" w:rsidRDefault="006E1F5B" w:rsidP="00AB543C"/>
    <w:p w14:paraId="372F4AE9" w14:textId="77777777" w:rsidR="006E1F5B" w:rsidRPr="00285D48" w:rsidRDefault="006E1F5B" w:rsidP="00AB543C"/>
    <w:p w14:paraId="1DE9BD37" w14:textId="77777777" w:rsidR="006E1F5B" w:rsidRPr="00285D48" w:rsidRDefault="006E1F5B" w:rsidP="00AB543C"/>
    <w:p w14:paraId="07ABE4A6" w14:textId="77777777" w:rsidR="006E1F5B" w:rsidRPr="00285D48" w:rsidRDefault="006E1F5B" w:rsidP="00AB543C"/>
    <w:p w14:paraId="661E0FF5" w14:textId="77777777" w:rsidR="006E1F5B" w:rsidRPr="00285D48" w:rsidRDefault="006E1F5B" w:rsidP="00AB543C"/>
    <w:p w14:paraId="6E0703CB" w14:textId="77777777" w:rsidR="006E1F5B" w:rsidRPr="00285D48" w:rsidRDefault="006E1F5B" w:rsidP="00AB543C"/>
    <w:p w14:paraId="677E7B31" w14:textId="77777777" w:rsidR="006E1F5B" w:rsidRPr="00285D48" w:rsidRDefault="006E1F5B" w:rsidP="00AB543C"/>
    <w:p w14:paraId="001D1F21" w14:textId="77777777" w:rsidR="006E1F5B" w:rsidRPr="00285D48" w:rsidRDefault="006E1F5B" w:rsidP="00AB543C"/>
    <w:p w14:paraId="6297BBD2" w14:textId="77777777" w:rsidR="006E1F5B" w:rsidRPr="00285D48" w:rsidRDefault="006E1F5B" w:rsidP="00AB543C"/>
    <w:p w14:paraId="051B47E4" w14:textId="77777777" w:rsidR="003005E0" w:rsidRPr="00285D48" w:rsidRDefault="00CA4E64" w:rsidP="00AB543C">
      <w:r w:rsidRPr="00285D48">
        <w:t>Erstelldatum:</w:t>
      </w:r>
      <w:r w:rsidRPr="00285D48">
        <w:tab/>
      </w:r>
      <w:r w:rsidRPr="00285D48">
        <w:tab/>
      </w:r>
      <w:r w:rsidR="007405D9">
        <w:t>0</w:t>
      </w:r>
      <w:r w:rsidR="003005E0" w:rsidRPr="00285D48">
        <w:t>4.10.2017</w:t>
      </w:r>
    </w:p>
    <w:p w14:paraId="5657525A" w14:textId="77777777" w:rsidR="00CA4E64" w:rsidRPr="00285D48" w:rsidRDefault="00CA4E64" w:rsidP="00AB543C">
      <w:r w:rsidRPr="00285D48">
        <w:t>Ersteller:</w:t>
      </w:r>
      <w:r w:rsidRPr="00285D48">
        <w:tab/>
      </w:r>
      <w:r w:rsidRPr="00285D48">
        <w:tab/>
      </w:r>
      <w:r w:rsidR="003005E0" w:rsidRPr="00285D48">
        <w:t>Claudio Forrer</w:t>
      </w:r>
    </w:p>
    <w:p w14:paraId="7434D030" w14:textId="77777777" w:rsidR="006E1F5B" w:rsidRPr="00285D48" w:rsidRDefault="00CA4E64" w:rsidP="00AB543C">
      <w:r w:rsidRPr="00285D48">
        <w:t>Im Auftrag von:</w:t>
      </w:r>
      <w:r w:rsidRPr="00285D48">
        <w:tab/>
      </w:r>
      <w:r w:rsidR="003005E0" w:rsidRPr="00285D48">
        <w:t>Marco</w:t>
      </w:r>
      <w:r w:rsidR="003005E0" w:rsidRPr="39C24ACC">
        <w:t xml:space="preserve"> </w:t>
      </w:r>
      <w:proofErr w:type="spellStart"/>
      <w:r w:rsidR="003005E0" w:rsidRPr="00285D48">
        <w:t>Foletti</w:t>
      </w:r>
      <w:proofErr w:type="spellEnd"/>
    </w:p>
    <w:p w14:paraId="28F8E038" w14:textId="77777777" w:rsidR="00CA4E64" w:rsidRPr="00285D48" w:rsidRDefault="006E1F5B" w:rsidP="00AB543C">
      <w:r>
        <w:br w:type="page"/>
      </w:r>
      <w:r w:rsidR="136C0D8C" w:rsidRPr="136C0D8C">
        <w:rPr>
          <w:rFonts w:eastAsiaTheme="majorEastAsia"/>
          <w:b/>
          <w:bCs/>
          <w:sz w:val="32"/>
          <w:szCs w:val="32"/>
          <w:lang w:val="de-DE"/>
        </w:rPr>
        <w:lastRenderedPageBreak/>
        <w:t>Dokumenthistorie</w:t>
      </w:r>
    </w:p>
    <w:tbl>
      <w:tblPr>
        <w:tblStyle w:val="Gitternetztabelle4"/>
        <w:tblW w:w="0" w:type="auto"/>
        <w:tblLook w:val="04A0" w:firstRow="1" w:lastRow="0" w:firstColumn="1" w:lastColumn="0" w:noHBand="0" w:noVBand="1"/>
      </w:tblPr>
      <w:tblGrid>
        <w:gridCol w:w="1980"/>
        <w:gridCol w:w="1878"/>
        <w:gridCol w:w="4410"/>
      </w:tblGrid>
      <w:tr w:rsidR="004E492C" w:rsidRPr="00285D48" w14:paraId="6DD2B754" w14:textId="77777777" w:rsidTr="39C24A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DF69056" w14:textId="77777777" w:rsidR="00CA4E64" w:rsidRPr="00285D48" w:rsidRDefault="62FDE19A" w:rsidP="00AB543C">
            <w:r>
              <w:t>Aktualisiert am</w:t>
            </w:r>
          </w:p>
        </w:tc>
        <w:tc>
          <w:tcPr>
            <w:tcW w:w="1878" w:type="dxa"/>
          </w:tcPr>
          <w:p w14:paraId="4CC61358" w14:textId="77777777" w:rsidR="00CA4E64" w:rsidRPr="00285D48" w:rsidRDefault="62FDE19A" w:rsidP="00AB543C">
            <w:pPr>
              <w:cnfStyle w:val="100000000000" w:firstRow="1" w:lastRow="0" w:firstColumn="0" w:lastColumn="0" w:oddVBand="0" w:evenVBand="0" w:oddHBand="0" w:evenHBand="0" w:firstRowFirstColumn="0" w:firstRowLastColumn="0" w:lastRowFirstColumn="0" w:lastRowLastColumn="0"/>
            </w:pPr>
            <w:r>
              <w:t>Wer</w:t>
            </w:r>
          </w:p>
        </w:tc>
        <w:tc>
          <w:tcPr>
            <w:tcW w:w="4410" w:type="dxa"/>
          </w:tcPr>
          <w:p w14:paraId="020FAF80" w14:textId="77777777" w:rsidR="00CA4E64" w:rsidRPr="00285D48" w:rsidRDefault="62FDE19A" w:rsidP="00AB543C">
            <w:pPr>
              <w:cnfStyle w:val="100000000000" w:firstRow="1" w:lastRow="0" w:firstColumn="0" w:lastColumn="0" w:oddVBand="0" w:evenVBand="0" w:oddHBand="0" w:evenHBand="0" w:firstRowFirstColumn="0" w:firstRowLastColumn="0" w:lastRowFirstColumn="0" w:lastRowLastColumn="0"/>
            </w:pPr>
            <w:r>
              <w:t>Was</w:t>
            </w:r>
          </w:p>
        </w:tc>
      </w:tr>
      <w:tr w:rsidR="004E492C" w:rsidRPr="00285D48" w14:paraId="5ABF0F1B" w14:textId="77777777" w:rsidTr="39C24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CC3D0C" w14:textId="77777777" w:rsidR="00CA4E64" w:rsidRPr="00285D48" w:rsidRDefault="39C24ACC" w:rsidP="00AB543C">
            <w:pPr>
              <w:rPr>
                <w:b w:val="0"/>
                <w:bCs w:val="0"/>
              </w:rPr>
            </w:pPr>
            <w:r>
              <w:rPr>
                <w:b w:val="0"/>
                <w:bCs w:val="0"/>
              </w:rPr>
              <w:t>04.10.2017</w:t>
            </w:r>
          </w:p>
        </w:tc>
        <w:tc>
          <w:tcPr>
            <w:tcW w:w="1878" w:type="dxa"/>
          </w:tcPr>
          <w:p w14:paraId="451FB270" w14:textId="77777777" w:rsidR="00CA4E64" w:rsidRPr="00285D48" w:rsidRDefault="62FDE19A" w:rsidP="00AB543C">
            <w:pPr>
              <w:cnfStyle w:val="000000100000" w:firstRow="0" w:lastRow="0" w:firstColumn="0" w:lastColumn="0" w:oddVBand="0" w:evenVBand="0" w:oddHBand="1" w:evenHBand="0" w:firstRowFirstColumn="0" w:firstRowLastColumn="0" w:lastRowFirstColumn="0" w:lastRowLastColumn="0"/>
            </w:pPr>
            <w:r>
              <w:t>Claudio Forrer</w:t>
            </w:r>
          </w:p>
        </w:tc>
        <w:tc>
          <w:tcPr>
            <w:tcW w:w="4410" w:type="dxa"/>
          </w:tcPr>
          <w:p w14:paraId="77FC5FAD" w14:textId="77777777" w:rsidR="00CA4E64" w:rsidRPr="00285D48" w:rsidRDefault="62FDE19A" w:rsidP="000E44B5">
            <w:pPr>
              <w:cnfStyle w:val="000000100000" w:firstRow="0" w:lastRow="0" w:firstColumn="0" w:lastColumn="0" w:oddVBand="0" w:evenVBand="0" w:oddHBand="1" w:evenHBand="0" w:firstRowFirstColumn="0" w:firstRowLastColumn="0" w:lastRowFirstColumn="0" w:lastRowLastColumn="0"/>
            </w:pPr>
            <w:r>
              <w:t>Dokumentation erstellt</w:t>
            </w:r>
          </w:p>
        </w:tc>
      </w:tr>
      <w:tr w:rsidR="004E492C" w:rsidRPr="00285D48" w14:paraId="4C8EF092" w14:textId="77777777" w:rsidTr="39C24ACC">
        <w:tc>
          <w:tcPr>
            <w:cnfStyle w:val="001000000000" w:firstRow="0" w:lastRow="0" w:firstColumn="1" w:lastColumn="0" w:oddVBand="0" w:evenVBand="0" w:oddHBand="0" w:evenHBand="0" w:firstRowFirstColumn="0" w:firstRowLastColumn="0" w:lastRowFirstColumn="0" w:lastRowLastColumn="0"/>
            <w:tcW w:w="1980" w:type="dxa"/>
          </w:tcPr>
          <w:p w14:paraId="5413886C" w14:textId="77777777" w:rsidR="00CA4E64" w:rsidRPr="00285D48" w:rsidRDefault="39C24ACC" w:rsidP="00AB543C">
            <w:pPr>
              <w:rPr>
                <w:b w:val="0"/>
                <w:bCs w:val="0"/>
              </w:rPr>
            </w:pPr>
            <w:r>
              <w:rPr>
                <w:b w:val="0"/>
                <w:bCs w:val="0"/>
              </w:rPr>
              <w:t>04.10.2017</w:t>
            </w:r>
          </w:p>
        </w:tc>
        <w:tc>
          <w:tcPr>
            <w:tcW w:w="1878" w:type="dxa"/>
          </w:tcPr>
          <w:p w14:paraId="639B4BE6" w14:textId="77777777" w:rsidR="00CA4E64" w:rsidRPr="00285D48" w:rsidRDefault="62FDE19A" w:rsidP="00AB543C">
            <w:pPr>
              <w:cnfStyle w:val="000000000000" w:firstRow="0" w:lastRow="0" w:firstColumn="0" w:lastColumn="0" w:oddVBand="0" w:evenVBand="0" w:oddHBand="0" w:evenHBand="0" w:firstRowFirstColumn="0" w:firstRowLastColumn="0" w:lastRowFirstColumn="0" w:lastRowLastColumn="0"/>
            </w:pPr>
            <w:r>
              <w:t>Claudio Forrer</w:t>
            </w:r>
          </w:p>
        </w:tc>
        <w:tc>
          <w:tcPr>
            <w:tcW w:w="4410" w:type="dxa"/>
          </w:tcPr>
          <w:p w14:paraId="573A153A" w14:textId="77777777" w:rsidR="00CA4E64" w:rsidRPr="00285D48" w:rsidRDefault="62FDE19A" w:rsidP="00AB543C">
            <w:pPr>
              <w:cnfStyle w:val="000000000000" w:firstRow="0" w:lastRow="0" w:firstColumn="0" w:lastColumn="0" w:oddVBand="0" w:evenVBand="0" w:oddHBand="0" w:evenHBand="0" w:firstRowFirstColumn="0" w:firstRowLastColumn="0" w:lastRowFirstColumn="0" w:lastRowLastColumn="0"/>
            </w:pPr>
            <w:r>
              <w:t xml:space="preserve">Dokumentation beendet </w:t>
            </w:r>
          </w:p>
        </w:tc>
      </w:tr>
      <w:tr w:rsidR="004E492C" w:rsidRPr="00285D48" w14:paraId="745934E7" w14:textId="77777777" w:rsidTr="39C24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8300162" w14:textId="77777777" w:rsidR="00E603E9" w:rsidRPr="00285D48" w:rsidRDefault="39C24ACC" w:rsidP="00AB543C">
            <w:pPr>
              <w:rPr>
                <w:b w:val="0"/>
                <w:bCs w:val="0"/>
              </w:rPr>
            </w:pPr>
            <w:r>
              <w:rPr>
                <w:b w:val="0"/>
                <w:bCs w:val="0"/>
              </w:rPr>
              <w:t>04.10.2017</w:t>
            </w:r>
          </w:p>
        </w:tc>
        <w:tc>
          <w:tcPr>
            <w:tcW w:w="1878" w:type="dxa"/>
          </w:tcPr>
          <w:p w14:paraId="3BD8C72D" w14:textId="77777777" w:rsidR="00E603E9" w:rsidRPr="00285D48" w:rsidRDefault="62FDE19A" w:rsidP="00AB543C">
            <w:pPr>
              <w:cnfStyle w:val="000000100000" w:firstRow="0" w:lastRow="0" w:firstColumn="0" w:lastColumn="0" w:oddVBand="0" w:evenVBand="0" w:oddHBand="1" w:evenHBand="0" w:firstRowFirstColumn="0" w:firstRowLastColumn="0" w:lastRowFirstColumn="0" w:lastRowLastColumn="0"/>
            </w:pPr>
            <w:r>
              <w:t>Claudio Forrer</w:t>
            </w:r>
          </w:p>
        </w:tc>
        <w:tc>
          <w:tcPr>
            <w:tcW w:w="4410" w:type="dxa"/>
          </w:tcPr>
          <w:p w14:paraId="12BE5056" w14:textId="77777777" w:rsidR="00E603E9" w:rsidRPr="00285D48" w:rsidRDefault="62FDE19A" w:rsidP="00AB543C">
            <w:pPr>
              <w:cnfStyle w:val="000000100000" w:firstRow="0" w:lastRow="0" w:firstColumn="0" w:lastColumn="0" w:oddVBand="0" w:evenVBand="0" w:oddHBand="1" w:evenHBand="0" w:firstRowFirstColumn="0" w:firstRowLastColumn="0" w:lastRowFirstColumn="0" w:lastRowLastColumn="0"/>
            </w:pPr>
            <w:r>
              <w:t>Dokumentation hochgeladen</w:t>
            </w:r>
          </w:p>
        </w:tc>
      </w:tr>
    </w:tbl>
    <w:p w14:paraId="7373B741" w14:textId="77777777" w:rsidR="00CA4E64" w:rsidRPr="00285D48" w:rsidRDefault="00CA4E64" w:rsidP="00AB543C"/>
    <w:p w14:paraId="2BC5212D" w14:textId="77777777" w:rsidR="00CA4E64" w:rsidRPr="00285D48" w:rsidRDefault="00CA4E64" w:rsidP="00AB543C"/>
    <w:p w14:paraId="0A6C18C4" w14:textId="77777777" w:rsidR="5CA29AD6" w:rsidRPr="00285D48" w:rsidRDefault="5CA29AD6" w:rsidP="5CA29AD6"/>
    <w:sdt>
      <w:sdtPr>
        <w:rPr>
          <w:rFonts w:eastAsia="Times New Roman" w:cs="Arial"/>
          <w:sz w:val="22"/>
          <w:szCs w:val="22"/>
          <w:lang w:val="de-DE"/>
        </w:rPr>
        <w:id w:val="-1556923570"/>
        <w:docPartObj>
          <w:docPartGallery w:val="Table of Contents"/>
          <w:docPartUnique/>
        </w:docPartObj>
      </w:sdtPr>
      <w:sdtEndPr>
        <w:rPr>
          <w:b/>
          <w:bCs/>
        </w:rPr>
      </w:sdtEndPr>
      <w:sdtContent>
        <w:p w14:paraId="6BA3CDA3" w14:textId="77777777" w:rsidR="00CA4E64" w:rsidRPr="00285D48" w:rsidRDefault="136C0D8C" w:rsidP="136C0D8C">
          <w:pPr>
            <w:pStyle w:val="Inhaltsverzeichnisberschrift"/>
            <w:rPr>
              <w:rFonts w:cs="Arial"/>
              <w:b/>
              <w:bCs/>
            </w:rPr>
          </w:pPr>
          <w:r w:rsidRPr="136C0D8C">
            <w:rPr>
              <w:rFonts w:cs="Arial"/>
              <w:b/>
              <w:bCs/>
              <w:lang w:val="de-DE"/>
            </w:rPr>
            <w:t>Inhaltsverzeichnis</w:t>
          </w:r>
        </w:p>
        <w:bookmarkStart w:id="0" w:name="_GoBack"/>
        <w:bookmarkEnd w:id="0"/>
        <w:p w14:paraId="5D51FDCF" w14:textId="6C6F69F8" w:rsidR="0092285F" w:rsidRDefault="00CA4E64">
          <w:pPr>
            <w:pStyle w:val="Verzeichnis1"/>
            <w:tabs>
              <w:tab w:val="left" w:pos="440"/>
              <w:tab w:val="right" w:leader="dot" w:pos="8268"/>
            </w:tabs>
            <w:rPr>
              <w:rFonts w:asciiTheme="minorHAnsi" w:eastAsiaTheme="minorEastAsia" w:hAnsiTheme="minorHAnsi" w:cstheme="minorBidi"/>
              <w:noProof/>
            </w:rPr>
          </w:pPr>
          <w:r w:rsidRPr="00285D48">
            <w:fldChar w:fldCharType="begin"/>
          </w:r>
          <w:r w:rsidRPr="00285D48">
            <w:instrText xml:space="preserve"> TOC \o "1-3" \h \z \u </w:instrText>
          </w:r>
          <w:r w:rsidRPr="00285D48">
            <w:fldChar w:fldCharType="separate"/>
          </w:r>
          <w:hyperlink w:anchor="_Toc494879476" w:history="1">
            <w:r w:rsidR="0092285F" w:rsidRPr="00F22140">
              <w:rPr>
                <w:rStyle w:val="Hyperlink"/>
                <w:rFonts w:eastAsiaTheme="majorEastAsia"/>
                <w:noProof/>
              </w:rPr>
              <w:t>1</w:t>
            </w:r>
            <w:r w:rsidR="0092285F">
              <w:rPr>
                <w:rFonts w:asciiTheme="minorHAnsi" w:eastAsiaTheme="minorEastAsia" w:hAnsiTheme="minorHAnsi" w:cstheme="minorBidi"/>
                <w:noProof/>
              </w:rPr>
              <w:tab/>
            </w:r>
            <w:r w:rsidR="0092285F" w:rsidRPr="00F22140">
              <w:rPr>
                <w:rStyle w:val="Hyperlink"/>
                <w:rFonts w:eastAsiaTheme="majorEastAsia"/>
                <w:noProof/>
              </w:rPr>
              <w:t>Arrays</w:t>
            </w:r>
            <w:r w:rsidR="0092285F">
              <w:rPr>
                <w:noProof/>
                <w:webHidden/>
              </w:rPr>
              <w:tab/>
            </w:r>
            <w:r w:rsidR="0092285F">
              <w:rPr>
                <w:noProof/>
                <w:webHidden/>
              </w:rPr>
              <w:fldChar w:fldCharType="begin"/>
            </w:r>
            <w:r w:rsidR="0092285F">
              <w:rPr>
                <w:noProof/>
                <w:webHidden/>
              </w:rPr>
              <w:instrText xml:space="preserve"> PAGEREF _Toc494879476 \h </w:instrText>
            </w:r>
            <w:r w:rsidR="0092285F">
              <w:rPr>
                <w:noProof/>
                <w:webHidden/>
              </w:rPr>
            </w:r>
            <w:r w:rsidR="0092285F">
              <w:rPr>
                <w:noProof/>
                <w:webHidden/>
              </w:rPr>
              <w:fldChar w:fldCharType="separate"/>
            </w:r>
            <w:r w:rsidR="0092285F">
              <w:rPr>
                <w:noProof/>
                <w:webHidden/>
              </w:rPr>
              <w:t>3</w:t>
            </w:r>
            <w:r w:rsidR="0092285F">
              <w:rPr>
                <w:noProof/>
                <w:webHidden/>
              </w:rPr>
              <w:fldChar w:fldCharType="end"/>
            </w:r>
          </w:hyperlink>
        </w:p>
        <w:p w14:paraId="2D82E004" w14:textId="27D30E8E" w:rsidR="0092285F" w:rsidRDefault="0092285F">
          <w:pPr>
            <w:pStyle w:val="Verzeichnis2"/>
            <w:tabs>
              <w:tab w:val="left" w:pos="880"/>
              <w:tab w:val="right" w:leader="dot" w:pos="8268"/>
            </w:tabs>
            <w:rPr>
              <w:rFonts w:asciiTheme="minorHAnsi" w:eastAsiaTheme="minorEastAsia" w:hAnsiTheme="minorHAnsi" w:cstheme="minorBidi"/>
              <w:noProof/>
            </w:rPr>
          </w:pPr>
          <w:hyperlink w:anchor="_Toc494879477" w:history="1">
            <w:r w:rsidRPr="00F22140">
              <w:rPr>
                <w:rStyle w:val="Hyperlink"/>
                <w:rFonts w:eastAsiaTheme="majorEastAsia"/>
                <w:noProof/>
              </w:rPr>
              <w:t>1.1</w:t>
            </w:r>
            <w:r>
              <w:rPr>
                <w:rFonts w:asciiTheme="minorHAnsi" w:eastAsiaTheme="minorEastAsia" w:hAnsiTheme="minorHAnsi" w:cstheme="minorBidi"/>
                <w:noProof/>
              </w:rPr>
              <w:tab/>
            </w:r>
            <w:r w:rsidRPr="00F22140">
              <w:rPr>
                <w:rStyle w:val="Hyperlink"/>
                <w:rFonts w:eastAsiaTheme="majorEastAsia"/>
                <w:noProof/>
              </w:rPr>
              <w:t>Array definieren</w:t>
            </w:r>
            <w:r>
              <w:rPr>
                <w:noProof/>
                <w:webHidden/>
              </w:rPr>
              <w:tab/>
            </w:r>
            <w:r>
              <w:rPr>
                <w:noProof/>
                <w:webHidden/>
              </w:rPr>
              <w:fldChar w:fldCharType="begin"/>
            </w:r>
            <w:r>
              <w:rPr>
                <w:noProof/>
                <w:webHidden/>
              </w:rPr>
              <w:instrText xml:space="preserve"> PAGEREF _Toc494879477 \h </w:instrText>
            </w:r>
            <w:r>
              <w:rPr>
                <w:noProof/>
                <w:webHidden/>
              </w:rPr>
            </w:r>
            <w:r>
              <w:rPr>
                <w:noProof/>
                <w:webHidden/>
              </w:rPr>
              <w:fldChar w:fldCharType="separate"/>
            </w:r>
            <w:r>
              <w:rPr>
                <w:noProof/>
                <w:webHidden/>
              </w:rPr>
              <w:t>3</w:t>
            </w:r>
            <w:r>
              <w:rPr>
                <w:noProof/>
                <w:webHidden/>
              </w:rPr>
              <w:fldChar w:fldCharType="end"/>
            </w:r>
          </w:hyperlink>
        </w:p>
        <w:p w14:paraId="10D8CFEC" w14:textId="2233D71F" w:rsidR="0092285F" w:rsidRDefault="0092285F">
          <w:pPr>
            <w:pStyle w:val="Verzeichnis2"/>
            <w:tabs>
              <w:tab w:val="left" w:pos="880"/>
              <w:tab w:val="right" w:leader="dot" w:pos="8268"/>
            </w:tabs>
            <w:rPr>
              <w:rFonts w:asciiTheme="minorHAnsi" w:eastAsiaTheme="minorEastAsia" w:hAnsiTheme="minorHAnsi" w:cstheme="minorBidi"/>
              <w:noProof/>
            </w:rPr>
          </w:pPr>
          <w:hyperlink w:anchor="_Toc494879478" w:history="1">
            <w:r w:rsidRPr="00F22140">
              <w:rPr>
                <w:rStyle w:val="Hyperlink"/>
                <w:rFonts w:eastAsiaTheme="majorEastAsia"/>
                <w:noProof/>
                <w:lang w:val="de-DE"/>
              </w:rPr>
              <w:t>1.2</w:t>
            </w:r>
            <w:r>
              <w:rPr>
                <w:rFonts w:asciiTheme="minorHAnsi" w:eastAsiaTheme="minorEastAsia" w:hAnsiTheme="minorHAnsi" w:cstheme="minorBidi"/>
                <w:noProof/>
              </w:rPr>
              <w:tab/>
            </w:r>
            <w:r w:rsidRPr="00F22140">
              <w:rPr>
                <w:rStyle w:val="Hyperlink"/>
                <w:rFonts w:eastAsiaTheme="majorEastAsia"/>
                <w:noProof/>
                <w:lang w:val="de-DE"/>
              </w:rPr>
              <w:t>Array ausgeben</w:t>
            </w:r>
            <w:r>
              <w:rPr>
                <w:noProof/>
                <w:webHidden/>
              </w:rPr>
              <w:tab/>
            </w:r>
            <w:r>
              <w:rPr>
                <w:noProof/>
                <w:webHidden/>
              </w:rPr>
              <w:fldChar w:fldCharType="begin"/>
            </w:r>
            <w:r>
              <w:rPr>
                <w:noProof/>
                <w:webHidden/>
              </w:rPr>
              <w:instrText xml:space="preserve"> PAGEREF _Toc494879478 \h </w:instrText>
            </w:r>
            <w:r>
              <w:rPr>
                <w:noProof/>
                <w:webHidden/>
              </w:rPr>
            </w:r>
            <w:r>
              <w:rPr>
                <w:noProof/>
                <w:webHidden/>
              </w:rPr>
              <w:fldChar w:fldCharType="separate"/>
            </w:r>
            <w:r>
              <w:rPr>
                <w:noProof/>
                <w:webHidden/>
              </w:rPr>
              <w:t>3</w:t>
            </w:r>
            <w:r>
              <w:rPr>
                <w:noProof/>
                <w:webHidden/>
              </w:rPr>
              <w:fldChar w:fldCharType="end"/>
            </w:r>
          </w:hyperlink>
        </w:p>
        <w:p w14:paraId="68AD5BBC" w14:textId="64BA7209" w:rsidR="0092285F" w:rsidRDefault="0092285F">
          <w:pPr>
            <w:pStyle w:val="Verzeichnis2"/>
            <w:tabs>
              <w:tab w:val="left" w:pos="880"/>
              <w:tab w:val="right" w:leader="dot" w:pos="8268"/>
            </w:tabs>
            <w:rPr>
              <w:rFonts w:asciiTheme="minorHAnsi" w:eastAsiaTheme="minorEastAsia" w:hAnsiTheme="minorHAnsi" w:cstheme="minorBidi"/>
              <w:noProof/>
            </w:rPr>
          </w:pPr>
          <w:hyperlink w:anchor="_Toc494879479" w:history="1">
            <w:r w:rsidRPr="00F22140">
              <w:rPr>
                <w:rStyle w:val="Hyperlink"/>
                <w:rFonts w:eastAsiaTheme="majorEastAsia"/>
                <w:noProof/>
                <w:lang w:val="de-DE"/>
              </w:rPr>
              <w:t>1.3</w:t>
            </w:r>
            <w:r>
              <w:rPr>
                <w:rFonts w:asciiTheme="minorHAnsi" w:eastAsiaTheme="minorEastAsia" w:hAnsiTheme="minorHAnsi" w:cstheme="minorBidi"/>
                <w:noProof/>
              </w:rPr>
              <w:tab/>
            </w:r>
            <w:r w:rsidRPr="00F22140">
              <w:rPr>
                <w:rStyle w:val="Hyperlink"/>
                <w:rFonts w:eastAsiaTheme="majorEastAsia"/>
                <w:noProof/>
                <w:lang w:val="de-DE"/>
              </w:rPr>
              <w:t>Assoziative Arrays</w:t>
            </w:r>
            <w:r>
              <w:rPr>
                <w:noProof/>
                <w:webHidden/>
              </w:rPr>
              <w:tab/>
            </w:r>
            <w:r>
              <w:rPr>
                <w:noProof/>
                <w:webHidden/>
              </w:rPr>
              <w:fldChar w:fldCharType="begin"/>
            </w:r>
            <w:r>
              <w:rPr>
                <w:noProof/>
                <w:webHidden/>
              </w:rPr>
              <w:instrText xml:space="preserve"> PAGEREF _Toc494879479 \h </w:instrText>
            </w:r>
            <w:r>
              <w:rPr>
                <w:noProof/>
                <w:webHidden/>
              </w:rPr>
            </w:r>
            <w:r>
              <w:rPr>
                <w:noProof/>
                <w:webHidden/>
              </w:rPr>
              <w:fldChar w:fldCharType="separate"/>
            </w:r>
            <w:r>
              <w:rPr>
                <w:noProof/>
                <w:webHidden/>
              </w:rPr>
              <w:t>4</w:t>
            </w:r>
            <w:r>
              <w:rPr>
                <w:noProof/>
                <w:webHidden/>
              </w:rPr>
              <w:fldChar w:fldCharType="end"/>
            </w:r>
          </w:hyperlink>
        </w:p>
        <w:p w14:paraId="5DA534AE" w14:textId="72DDDC19" w:rsidR="0092285F" w:rsidRDefault="0092285F">
          <w:pPr>
            <w:pStyle w:val="Verzeichnis2"/>
            <w:tabs>
              <w:tab w:val="left" w:pos="880"/>
              <w:tab w:val="right" w:leader="dot" w:pos="8268"/>
            </w:tabs>
            <w:rPr>
              <w:rFonts w:asciiTheme="minorHAnsi" w:eastAsiaTheme="minorEastAsia" w:hAnsiTheme="minorHAnsi" w:cstheme="minorBidi"/>
              <w:noProof/>
            </w:rPr>
          </w:pPr>
          <w:hyperlink w:anchor="_Toc494879480" w:history="1">
            <w:r w:rsidRPr="00F22140">
              <w:rPr>
                <w:rStyle w:val="Hyperlink"/>
                <w:rFonts w:eastAsiaTheme="majorEastAsia"/>
                <w:noProof/>
              </w:rPr>
              <w:t>1.4</w:t>
            </w:r>
            <w:r>
              <w:rPr>
                <w:rFonts w:asciiTheme="minorHAnsi" w:eastAsiaTheme="minorEastAsia" w:hAnsiTheme="minorHAnsi" w:cstheme="minorBidi"/>
                <w:noProof/>
              </w:rPr>
              <w:tab/>
            </w:r>
            <w:r w:rsidRPr="00F22140">
              <w:rPr>
                <w:rStyle w:val="Hyperlink"/>
                <w:rFonts w:eastAsiaTheme="majorEastAsia"/>
                <w:noProof/>
              </w:rPr>
              <w:t>Wert an Array anfügen</w:t>
            </w:r>
            <w:r>
              <w:rPr>
                <w:noProof/>
                <w:webHidden/>
              </w:rPr>
              <w:tab/>
            </w:r>
            <w:r>
              <w:rPr>
                <w:noProof/>
                <w:webHidden/>
              </w:rPr>
              <w:fldChar w:fldCharType="begin"/>
            </w:r>
            <w:r>
              <w:rPr>
                <w:noProof/>
                <w:webHidden/>
              </w:rPr>
              <w:instrText xml:space="preserve"> PAGEREF _Toc494879480 \h </w:instrText>
            </w:r>
            <w:r>
              <w:rPr>
                <w:noProof/>
                <w:webHidden/>
              </w:rPr>
            </w:r>
            <w:r>
              <w:rPr>
                <w:noProof/>
                <w:webHidden/>
              </w:rPr>
              <w:fldChar w:fldCharType="separate"/>
            </w:r>
            <w:r>
              <w:rPr>
                <w:noProof/>
                <w:webHidden/>
              </w:rPr>
              <w:t>4</w:t>
            </w:r>
            <w:r>
              <w:rPr>
                <w:noProof/>
                <w:webHidden/>
              </w:rPr>
              <w:fldChar w:fldCharType="end"/>
            </w:r>
          </w:hyperlink>
        </w:p>
        <w:p w14:paraId="25E2DAF1" w14:textId="28834D55" w:rsidR="0092285F" w:rsidRDefault="0092285F">
          <w:pPr>
            <w:pStyle w:val="Verzeichnis1"/>
            <w:tabs>
              <w:tab w:val="left" w:pos="440"/>
              <w:tab w:val="right" w:leader="dot" w:pos="8268"/>
            </w:tabs>
            <w:rPr>
              <w:rFonts w:asciiTheme="minorHAnsi" w:eastAsiaTheme="minorEastAsia" w:hAnsiTheme="minorHAnsi" w:cstheme="minorBidi"/>
              <w:noProof/>
            </w:rPr>
          </w:pPr>
          <w:hyperlink w:anchor="_Toc494879481" w:history="1">
            <w:r w:rsidRPr="00F22140">
              <w:rPr>
                <w:rStyle w:val="Hyperlink"/>
                <w:rFonts w:eastAsiaTheme="majorEastAsia"/>
                <w:noProof/>
              </w:rPr>
              <w:t>2</w:t>
            </w:r>
            <w:r>
              <w:rPr>
                <w:rFonts w:asciiTheme="minorHAnsi" w:eastAsiaTheme="minorEastAsia" w:hAnsiTheme="minorHAnsi" w:cstheme="minorBidi"/>
                <w:noProof/>
              </w:rPr>
              <w:tab/>
            </w:r>
            <w:r w:rsidRPr="00F22140">
              <w:rPr>
                <w:rStyle w:val="Hyperlink"/>
                <w:rFonts w:eastAsiaTheme="majorEastAsia"/>
                <w:noProof/>
              </w:rPr>
              <w:t>Vordefinierte Systemvariablen</w:t>
            </w:r>
            <w:r>
              <w:rPr>
                <w:noProof/>
                <w:webHidden/>
              </w:rPr>
              <w:tab/>
            </w:r>
            <w:r>
              <w:rPr>
                <w:noProof/>
                <w:webHidden/>
              </w:rPr>
              <w:fldChar w:fldCharType="begin"/>
            </w:r>
            <w:r>
              <w:rPr>
                <w:noProof/>
                <w:webHidden/>
              </w:rPr>
              <w:instrText xml:space="preserve"> PAGEREF _Toc494879481 \h </w:instrText>
            </w:r>
            <w:r>
              <w:rPr>
                <w:noProof/>
                <w:webHidden/>
              </w:rPr>
            </w:r>
            <w:r>
              <w:rPr>
                <w:noProof/>
                <w:webHidden/>
              </w:rPr>
              <w:fldChar w:fldCharType="separate"/>
            </w:r>
            <w:r>
              <w:rPr>
                <w:noProof/>
                <w:webHidden/>
              </w:rPr>
              <w:t>5</w:t>
            </w:r>
            <w:r>
              <w:rPr>
                <w:noProof/>
                <w:webHidden/>
              </w:rPr>
              <w:fldChar w:fldCharType="end"/>
            </w:r>
          </w:hyperlink>
        </w:p>
        <w:p w14:paraId="0AF62054" w14:textId="28762E50" w:rsidR="0092285F" w:rsidRDefault="0092285F">
          <w:pPr>
            <w:pStyle w:val="Verzeichnis2"/>
            <w:tabs>
              <w:tab w:val="left" w:pos="880"/>
              <w:tab w:val="right" w:leader="dot" w:pos="8268"/>
            </w:tabs>
            <w:rPr>
              <w:rFonts w:asciiTheme="minorHAnsi" w:eastAsiaTheme="minorEastAsia" w:hAnsiTheme="minorHAnsi" w:cstheme="minorBidi"/>
              <w:noProof/>
            </w:rPr>
          </w:pPr>
          <w:hyperlink w:anchor="_Toc494879482" w:history="1">
            <w:r w:rsidRPr="00F22140">
              <w:rPr>
                <w:rStyle w:val="Hyperlink"/>
                <w:rFonts w:eastAsiaTheme="majorEastAsia"/>
                <w:noProof/>
              </w:rPr>
              <w:t>2.1</w:t>
            </w:r>
            <w:r>
              <w:rPr>
                <w:rFonts w:asciiTheme="minorHAnsi" w:eastAsiaTheme="minorEastAsia" w:hAnsiTheme="minorHAnsi" w:cstheme="minorBidi"/>
                <w:noProof/>
              </w:rPr>
              <w:tab/>
            </w:r>
            <w:r w:rsidRPr="00F22140">
              <w:rPr>
                <w:rStyle w:val="Hyperlink"/>
                <w:rFonts w:eastAsiaTheme="majorEastAsia"/>
                <w:noProof/>
              </w:rPr>
              <w:t>Variablen für den Zugriff auf HTML-Parameter</w:t>
            </w:r>
            <w:r>
              <w:rPr>
                <w:noProof/>
                <w:webHidden/>
              </w:rPr>
              <w:tab/>
            </w:r>
            <w:r>
              <w:rPr>
                <w:noProof/>
                <w:webHidden/>
              </w:rPr>
              <w:fldChar w:fldCharType="begin"/>
            </w:r>
            <w:r>
              <w:rPr>
                <w:noProof/>
                <w:webHidden/>
              </w:rPr>
              <w:instrText xml:space="preserve"> PAGEREF _Toc494879482 \h </w:instrText>
            </w:r>
            <w:r>
              <w:rPr>
                <w:noProof/>
                <w:webHidden/>
              </w:rPr>
            </w:r>
            <w:r>
              <w:rPr>
                <w:noProof/>
                <w:webHidden/>
              </w:rPr>
              <w:fldChar w:fldCharType="separate"/>
            </w:r>
            <w:r>
              <w:rPr>
                <w:noProof/>
                <w:webHidden/>
              </w:rPr>
              <w:t>5</w:t>
            </w:r>
            <w:r>
              <w:rPr>
                <w:noProof/>
                <w:webHidden/>
              </w:rPr>
              <w:fldChar w:fldCharType="end"/>
            </w:r>
          </w:hyperlink>
        </w:p>
        <w:p w14:paraId="1F42E2A7" w14:textId="7A9C2FA4" w:rsidR="0092285F" w:rsidRDefault="0092285F">
          <w:pPr>
            <w:pStyle w:val="Verzeichnis2"/>
            <w:tabs>
              <w:tab w:val="left" w:pos="880"/>
              <w:tab w:val="right" w:leader="dot" w:pos="8268"/>
            </w:tabs>
            <w:rPr>
              <w:rFonts w:asciiTheme="minorHAnsi" w:eastAsiaTheme="minorEastAsia" w:hAnsiTheme="minorHAnsi" w:cstheme="minorBidi"/>
              <w:noProof/>
            </w:rPr>
          </w:pPr>
          <w:hyperlink w:anchor="_Toc494879483" w:history="1">
            <w:r w:rsidRPr="00F22140">
              <w:rPr>
                <w:rStyle w:val="Hyperlink"/>
                <w:rFonts w:eastAsiaTheme="majorEastAsia"/>
                <w:noProof/>
              </w:rPr>
              <w:t>2.2</w:t>
            </w:r>
            <w:r>
              <w:rPr>
                <w:rFonts w:asciiTheme="minorHAnsi" w:eastAsiaTheme="minorEastAsia" w:hAnsiTheme="minorHAnsi" w:cstheme="minorBidi"/>
                <w:noProof/>
              </w:rPr>
              <w:tab/>
            </w:r>
            <w:r w:rsidRPr="00F22140">
              <w:rPr>
                <w:rStyle w:val="Hyperlink"/>
                <w:rFonts w:eastAsiaTheme="majorEastAsia"/>
                <w:noProof/>
              </w:rPr>
              <w:t>Allgemeine Systeminformationen</w:t>
            </w:r>
            <w:r>
              <w:rPr>
                <w:noProof/>
                <w:webHidden/>
              </w:rPr>
              <w:tab/>
            </w:r>
            <w:r>
              <w:rPr>
                <w:noProof/>
                <w:webHidden/>
              </w:rPr>
              <w:fldChar w:fldCharType="begin"/>
            </w:r>
            <w:r>
              <w:rPr>
                <w:noProof/>
                <w:webHidden/>
              </w:rPr>
              <w:instrText xml:space="preserve"> PAGEREF _Toc494879483 \h </w:instrText>
            </w:r>
            <w:r>
              <w:rPr>
                <w:noProof/>
                <w:webHidden/>
              </w:rPr>
            </w:r>
            <w:r>
              <w:rPr>
                <w:noProof/>
                <w:webHidden/>
              </w:rPr>
              <w:fldChar w:fldCharType="separate"/>
            </w:r>
            <w:r>
              <w:rPr>
                <w:noProof/>
                <w:webHidden/>
              </w:rPr>
              <w:t>5</w:t>
            </w:r>
            <w:r>
              <w:rPr>
                <w:noProof/>
                <w:webHidden/>
              </w:rPr>
              <w:fldChar w:fldCharType="end"/>
            </w:r>
          </w:hyperlink>
        </w:p>
        <w:p w14:paraId="63FDD39E" w14:textId="1CBA5BDC" w:rsidR="0092285F" w:rsidRDefault="0092285F">
          <w:pPr>
            <w:pStyle w:val="Verzeichnis1"/>
            <w:tabs>
              <w:tab w:val="left" w:pos="440"/>
              <w:tab w:val="right" w:leader="dot" w:pos="8268"/>
            </w:tabs>
            <w:rPr>
              <w:rFonts w:asciiTheme="minorHAnsi" w:eastAsiaTheme="minorEastAsia" w:hAnsiTheme="minorHAnsi" w:cstheme="minorBidi"/>
              <w:noProof/>
            </w:rPr>
          </w:pPr>
          <w:hyperlink w:anchor="_Toc494879484" w:history="1">
            <w:r w:rsidRPr="00F22140">
              <w:rPr>
                <w:rStyle w:val="Hyperlink"/>
                <w:rFonts w:eastAsiaTheme="majorEastAsia"/>
                <w:noProof/>
              </w:rPr>
              <w:t>3</w:t>
            </w:r>
            <w:r>
              <w:rPr>
                <w:rFonts w:asciiTheme="minorHAnsi" w:eastAsiaTheme="minorEastAsia" w:hAnsiTheme="minorHAnsi" w:cstheme="minorBidi"/>
                <w:noProof/>
              </w:rPr>
              <w:tab/>
            </w:r>
            <w:r w:rsidRPr="00F22140">
              <w:rPr>
                <w:rStyle w:val="Hyperlink"/>
                <w:rFonts w:eastAsiaTheme="majorEastAsia"/>
                <w:noProof/>
              </w:rPr>
              <w:t>Funktionen zu Arraybearbeitung</w:t>
            </w:r>
            <w:r>
              <w:rPr>
                <w:noProof/>
                <w:webHidden/>
              </w:rPr>
              <w:tab/>
            </w:r>
            <w:r>
              <w:rPr>
                <w:noProof/>
                <w:webHidden/>
              </w:rPr>
              <w:fldChar w:fldCharType="begin"/>
            </w:r>
            <w:r>
              <w:rPr>
                <w:noProof/>
                <w:webHidden/>
              </w:rPr>
              <w:instrText xml:space="preserve"> PAGEREF _Toc494879484 \h </w:instrText>
            </w:r>
            <w:r>
              <w:rPr>
                <w:noProof/>
                <w:webHidden/>
              </w:rPr>
            </w:r>
            <w:r>
              <w:rPr>
                <w:noProof/>
                <w:webHidden/>
              </w:rPr>
              <w:fldChar w:fldCharType="separate"/>
            </w:r>
            <w:r>
              <w:rPr>
                <w:noProof/>
                <w:webHidden/>
              </w:rPr>
              <w:t>6</w:t>
            </w:r>
            <w:r>
              <w:rPr>
                <w:noProof/>
                <w:webHidden/>
              </w:rPr>
              <w:fldChar w:fldCharType="end"/>
            </w:r>
          </w:hyperlink>
        </w:p>
        <w:p w14:paraId="1BAC4205" w14:textId="0D8EDCF4" w:rsidR="0092285F" w:rsidRDefault="0092285F">
          <w:pPr>
            <w:pStyle w:val="Verzeichnis2"/>
            <w:tabs>
              <w:tab w:val="left" w:pos="880"/>
              <w:tab w:val="right" w:leader="dot" w:pos="8268"/>
            </w:tabs>
            <w:rPr>
              <w:rFonts w:asciiTheme="minorHAnsi" w:eastAsiaTheme="minorEastAsia" w:hAnsiTheme="minorHAnsi" w:cstheme="minorBidi"/>
              <w:noProof/>
            </w:rPr>
          </w:pPr>
          <w:hyperlink w:anchor="_Toc494879485" w:history="1">
            <w:r w:rsidRPr="00F22140">
              <w:rPr>
                <w:rStyle w:val="Hyperlink"/>
                <w:rFonts w:eastAsiaTheme="majorEastAsia"/>
                <w:noProof/>
              </w:rPr>
              <w:t>3.1</w:t>
            </w:r>
            <w:r>
              <w:rPr>
                <w:rFonts w:asciiTheme="minorHAnsi" w:eastAsiaTheme="minorEastAsia" w:hAnsiTheme="minorHAnsi" w:cstheme="minorBidi"/>
                <w:noProof/>
              </w:rPr>
              <w:tab/>
            </w:r>
            <w:r w:rsidRPr="00F22140">
              <w:rPr>
                <w:rStyle w:val="Hyperlink"/>
                <w:rFonts w:eastAsiaTheme="majorEastAsia"/>
                <w:noProof/>
              </w:rPr>
              <w:t>Arrayzeiger</w:t>
            </w:r>
            <w:r>
              <w:rPr>
                <w:noProof/>
                <w:webHidden/>
              </w:rPr>
              <w:tab/>
            </w:r>
            <w:r>
              <w:rPr>
                <w:noProof/>
                <w:webHidden/>
              </w:rPr>
              <w:fldChar w:fldCharType="begin"/>
            </w:r>
            <w:r>
              <w:rPr>
                <w:noProof/>
                <w:webHidden/>
              </w:rPr>
              <w:instrText xml:space="preserve"> PAGEREF _Toc494879485 \h </w:instrText>
            </w:r>
            <w:r>
              <w:rPr>
                <w:noProof/>
                <w:webHidden/>
              </w:rPr>
            </w:r>
            <w:r>
              <w:rPr>
                <w:noProof/>
                <w:webHidden/>
              </w:rPr>
              <w:fldChar w:fldCharType="separate"/>
            </w:r>
            <w:r>
              <w:rPr>
                <w:noProof/>
                <w:webHidden/>
              </w:rPr>
              <w:t>6</w:t>
            </w:r>
            <w:r>
              <w:rPr>
                <w:noProof/>
                <w:webHidden/>
              </w:rPr>
              <w:fldChar w:fldCharType="end"/>
            </w:r>
          </w:hyperlink>
        </w:p>
        <w:p w14:paraId="3A6D89B1" w14:textId="3A7D6027" w:rsidR="0092285F" w:rsidRDefault="0092285F">
          <w:pPr>
            <w:pStyle w:val="Verzeichnis2"/>
            <w:tabs>
              <w:tab w:val="left" w:pos="880"/>
              <w:tab w:val="right" w:leader="dot" w:pos="8268"/>
            </w:tabs>
            <w:rPr>
              <w:rFonts w:asciiTheme="minorHAnsi" w:eastAsiaTheme="minorEastAsia" w:hAnsiTheme="minorHAnsi" w:cstheme="minorBidi"/>
              <w:noProof/>
            </w:rPr>
          </w:pPr>
          <w:hyperlink w:anchor="_Toc494879486" w:history="1">
            <w:r w:rsidRPr="00F22140">
              <w:rPr>
                <w:rStyle w:val="Hyperlink"/>
                <w:rFonts w:eastAsiaTheme="majorEastAsia"/>
                <w:noProof/>
              </w:rPr>
              <w:t>3.2</w:t>
            </w:r>
            <w:r>
              <w:rPr>
                <w:rFonts w:asciiTheme="minorHAnsi" w:eastAsiaTheme="minorEastAsia" w:hAnsiTheme="minorHAnsi" w:cstheme="minorBidi"/>
                <w:noProof/>
              </w:rPr>
              <w:tab/>
            </w:r>
            <w:r w:rsidRPr="00F22140">
              <w:rPr>
                <w:rStyle w:val="Hyperlink"/>
                <w:rFonts w:eastAsiaTheme="majorEastAsia"/>
                <w:noProof/>
              </w:rPr>
              <w:t>Arrayfunktionen</w:t>
            </w:r>
            <w:r>
              <w:rPr>
                <w:noProof/>
                <w:webHidden/>
              </w:rPr>
              <w:tab/>
            </w:r>
            <w:r>
              <w:rPr>
                <w:noProof/>
                <w:webHidden/>
              </w:rPr>
              <w:fldChar w:fldCharType="begin"/>
            </w:r>
            <w:r>
              <w:rPr>
                <w:noProof/>
                <w:webHidden/>
              </w:rPr>
              <w:instrText xml:space="preserve"> PAGEREF _Toc494879486 \h </w:instrText>
            </w:r>
            <w:r>
              <w:rPr>
                <w:noProof/>
                <w:webHidden/>
              </w:rPr>
            </w:r>
            <w:r>
              <w:rPr>
                <w:noProof/>
                <w:webHidden/>
              </w:rPr>
              <w:fldChar w:fldCharType="separate"/>
            </w:r>
            <w:r>
              <w:rPr>
                <w:noProof/>
                <w:webHidden/>
              </w:rPr>
              <w:t>6</w:t>
            </w:r>
            <w:r>
              <w:rPr>
                <w:noProof/>
                <w:webHidden/>
              </w:rPr>
              <w:fldChar w:fldCharType="end"/>
            </w:r>
          </w:hyperlink>
        </w:p>
        <w:p w14:paraId="174816E8" w14:textId="7A033428" w:rsidR="0092285F" w:rsidRDefault="0092285F">
          <w:pPr>
            <w:pStyle w:val="Verzeichnis2"/>
            <w:tabs>
              <w:tab w:val="left" w:pos="880"/>
              <w:tab w:val="right" w:leader="dot" w:pos="8268"/>
            </w:tabs>
            <w:rPr>
              <w:rFonts w:asciiTheme="minorHAnsi" w:eastAsiaTheme="minorEastAsia" w:hAnsiTheme="minorHAnsi" w:cstheme="minorBidi"/>
              <w:noProof/>
            </w:rPr>
          </w:pPr>
          <w:hyperlink w:anchor="_Toc494879487" w:history="1">
            <w:r w:rsidRPr="00F22140">
              <w:rPr>
                <w:rStyle w:val="Hyperlink"/>
                <w:rFonts w:eastAsiaTheme="majorEastAsia"/>
                <w:noProof/>
              </w:rPr>
              <w:t>3.3</w:t>
            </w:r>
            <w:r>
              <w:rPr>
                <w:rFonts w:asciiTheme="minorHAnsi" w:eastAsiaTheme="minorEastAsia" w:hAnsiTheme="minorHAnsi" w:cstheme="minorBidi"/>
                <w:noProof/>
              </w:rPr>
              <w:tab/>
            </w:r>
            <w:r w:rsidRPr="00F22140">
              <w:rPr>
                <w:rStyle w:val="Hyperlink"/>
                <w:rFonts w:eastAsiaTheme="majorEastAsia"/>
                <w:noProof/>
              </w:rPr>
              <w:t>Array erweitern</w:t>
            </w:r>
            <w:r>
              <w:rPr>
                <w:noProof/>
                <w:webHidden/>
              </w:rPr>
              <w:tab/>
            </w:r>
            <w:r>
              <w:rPr>
                <w:noProof/>
                <w:webHidden/>
              </w:rPr>
              <w:fldChar w:fldCharType="begin"/>
            </w:r>
            <w:r>
              <w:rPr>
                <w:noProof/>
                <w:webHidden/>
              </w:rPr>
              <w:instrText xml:space="preserve"> PAGEREF _Toc494879487 \h </w:instrText>
            </w:r>
            <w:r>
              <w:rPr>
                <w:noProof/>
                <w:webHidden/>
              </w:rPr>
            </w:r>
            <w:r>
              <w:rPr>
                <w:noProof/>
                <w:webHidden/>
              </w:rPr>
              <w:fldChar w:fldCharType="separate"/>
            </w:r>
            <w:r>
              <w:rPr>
                <w:noProof/>
                <w:webHidden/>
              </w:rPr>
              <w:t>7</w:t>
            </w:r>
            <w:r>
              <w:rPr>
                <w:noProof/>
                <w:webHidden/>
              </w:rPr>
              <w:fldChar w:fldCharType="end"/>
            </w:r>
          </w:hyperlink>
        </w:p>
        <w:p w14:paraId="43A38052" w14:textId="672CB8EE" w:rsidR="0092285F" w:rsidRDefault="0092285F">
          <w:pPr>
            <w:pStyle w:val="Verzeichnis2"/>
            <w:tabs>
              <w:tab w:val="left" w:pos="880"/>
              <w:tab w:val="right" w:leader="dot" w:pos="8268"/>
            </w:tabs>
            <w:rPr>
              <w:rFonts w:asciiTheme="minorHAnsi" w:eastAsiaTheme="minorEastAsia" w:hAnsiTheme="minorHAnsi" w:cstheme="minorBidi"/>
              <w:noProof/>
            </w:rPr>
          </w:pPr>
          <w:hyperlink w:anchor="_Toc494879488" w:history="1">
            <w:r w:rsidRPr="00F22140">
              <w:rPr>
                <w:rStyle w:val="Hyperlink"/>
                <w:rFonts w:eastAsiaTheme="majorEastAsia"/>
                <w:noProof/>
              </w:rPr>
              <w:t>3.4</w:t>
            </w:r>
            <w:r>
              <w:rPr>
                <w:rFonts w:asciiTheme="minorHAnsi" w:eastAsiaTheme="minorEastAsia" w:hAnsiTheme="minorHAnsi" w:cstheme="minorBidi"/>
                <w:noProof/>
              </w:rPr>
              <w:tab/>
            </w:r>
            <w:r w:rsidRPr="00F22140">
              <w:rPr>
                <w:rStyle w:val="Hyperlink"/>
                <w:rFonts w:eastAsiaTheme="majorEastAsia"/>
                <w:noProof/>
              </w:rPr>
              <w:t>Array sortieren</w:t>
            </w:r>
            <w:r>
              <w:rPr>
                <w:noProof/>
                <w:webHidden/>
              </w:rPr>
              <w:tab/>
            </w:r>
            <w:r>
              <w:rPr>
                <w:noProof/>
                <w:webHidden/>
              </w:rPr>
              <w:fldChar w:fldCharType="begin"/>
            </w:r>
            <w:r>
              <w:rPr>
                <w:noProof/>
                <w:webHidden/>
              </w:rPr>
              <w:instrText xml:space="preserve"> PAGEREF _Toc494879488 \h </w:instrText>
            </w:r>
            <w:r>
              <w:rPr>
                <w:noProof/>
                <w:webHidden/>
              </w:rPr>
            </w:r>
            <w:r>
              <w:rPr>
                <w:noProof/>
                <w:webHidden/>
              </w:rPr>
              <w:fldChar w:fldCharType="separate"/>
            </w:r>
            <w:r>
              <w:rPr>
                <w:noProof/>
                <w:webHidden/>
              </w:rPr>
              <w:t>7</w:t>
            </w:r>
            <w:r>
              <w:rPr>
                <w:noProof/>
                <w:webHidden/>
              </w:rPr>
              <w:fldChar w:fldCharType="end"/>
            </w:r>
          </w:hyperlink>
        </w:p>
        <w:p w14:paraId="06A6B308" w14:textId="0E7944D3" w:rsidR="0010079F" w:rsidRPr="00285D48" w:rsidRDefault="00CA4E64">
          <w:pPr>
            <w:rPr>
              <w:b/>
              <w:bCs/>
              <w:lang w:val="de-DE"/>
            </w:rPr>
          </w:pPr>
          <w:r w:rsidRPr="00285D48">
            <w:rPr>
              <w:b/>
              <w:bCs/>
              <w:lang w:val="de-DE"/>
            </w:rPr>
            <w:fldChar w:fldCharType="end"/>
          </w:r>
        </w:p>
      </w:sdtContent>
    </w:sdt>
    <w:p w14:paraId="38F1FBA1" w14:textId="77777777" w:rsidR="003005E0" w:rsidRPr="00285D48" w:rsidRDefault="003005E0"/>
    <w:p w14:paraId="51775D07" w14:textId="77777777" w:rsidR="003005E0" w:rsidRPr="00285D48" w:rsidRDefault="003005E0"/>
    <w:p w14:paraId="26FE3AB4" w14:textId="77777777" w:rsidR="006E1F5B" w:rsidRPr="00285D48" w:rsidRDefault="006E1F5B">
      <w:r w:rsidRPr="00285D48">
        <w:br w:type="page"/>
      </w:r>
    </w:p>
    <w:p w14:paraId="657EBDBD" w14:textId="77777777" w:rsidR="003005E0" w:rsidRDefault="62FDE19A" w:rsidP="003005E0">
      <w:pPr>
        <w:pStyle w:val="berschrift1"/>
      </w:pPr>
      <w:bookmarkStart w:id="1" w:name="_Toc494879476"/>
      <w:r>
        <w:lastRenderedPageBreak/>
        <w:t>Arrays</w:t>
      </w:r>
      <w:bookmarkEnd w:id="1"/>
    </w:p>
    <w:p w14:paraId="6566EED2" w14:textId="77777777" w:rsidR="00285D48" w:rsidRPr="00285D48" w:rsidRDefault="00285D48" w:rsidP="00285D48"/>
    <w:p w14:paraId="04AEB57F" w14:textId="77777777" w:rsidR="00285D48" w:rsidRDefault="62FDE19A" w:rsidP="00285D48">
      <w:pPr>
        <w:pStyle w:val="berschrift2"/>
      </w:pPr>
      <w:bookmarkStart w:id="2" w:name="_Toc494879477"/>
      <w:r>
        <w:t>Array definieren</w:t>
      </w:r>
      <w:bookmarkEnd w:id="2"/>
    </w:p>
    <w:p w14:paraId="30023DD4" w14:textId="77777777" w:rsidR="00285D48" w:rsidRPr="00285D48" w:rsidRDefault="00285D48" w:rsidP="00285D48"/>
    <w:p w14:paraId="1E3AD904" w14:textId="77777777" w:rsidR="00285D48" w:rsidRDefault="62FDE19A" w:rsidP="00285D48">
      <w:r>
        <w:t>In einem Array können sie nun beliebig viele Werte speichern, auch von unterschiedlichen Typen. So kann ein PHP-Array z.B. eine Zeichenkette String, eine Zahl mit Kommastellen oder eine Ganzzahl enthalten.</w:t>
      </w:r>
    </w:p>
    <w:p w14:paraId="375CEE90" w14:textId="77777777" w:rsidR="00285D48" w:rsidRDefault="00285D48" w:rsidP="00285D48"/>
    <w:p w14:paraId="631BC27C" w14:textId="77777777" w:rsidR="00285D48" w:rsidRDefault="39C24ACC" w:rsidP="00285D48">
      <w:r>
        <w:t>Hier wird nun ein Array definiert, $</w:t>
      </w:r>
      <w:proofErr w:type="spellStart"/>
      <w:r>
        <w:t>wochentag</w:t>
      </w:r>
      <w:proofErr w:type="spellEnd"/>
      <w:r>
        <w:t xml:space="preserve"> soll der Namen des Arrays werden, mittels der </w:t>
      </w:r>
      <w:proofErr w:type="spellStart"/>
      <w:proofErr w:type="gramStart"/>
      <w:r>
        <w:t>array</w:t>
      </w:r>
      <w:proofErr w:type="spellEnd"/>
      <w:r>
        <w:t>(</w:t>
      </w:r>
      <w:proofErr w:type="gramEnd"/>
      <w:r>
        <w:t>) -Funktion werden nun Werte in den Array geschrieben.</w:t>
      </w:r>
    </w:p>
    <w:p w14:paraId="3A4E7150" w14:textId="77777777" w:rsidR="00285D48" w:rsidRDefault="00285D48" w:rsidP="00285D48"/>
    <w:p w14:paraId="3071CF6B" w14:textId="77777777" w:rsidR="00285D48" w:rsidRPr="00285D48" w:rsidRDefault="62FDE19A" w:rsidP="00285D48">
      <w:r>
        <w:t>Code:</w:t>
      </w:r>
    </w:p>
    <w:p w14:paraId="71C4DB0D" w14:textId="77777777" w:rsidR="00F231B1" w:rsidRPr="00285D48" w:rsidRDefault="00F231B1" w:rsidP="00F231B1">
      <w:r w:rsidRPr="00285D48">
        <w:rPr>
          <w:noProof/>
        </w:rPr>
        <w:drawing>
          <wp:inline distT="0" distB="0" distL="0" distR="0" wp14:anchorId="25D70269" wp14:editId="07777777">
            <wp:extent cx="5273749" cy="578564"/>
            <wp:effectExtent l="0" t="0" r="3175" b="0"/>
            <wp:docPr id="1" name="Grafik 1" descr="Bildschirmausschn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9C1428.tmp"/>
                    <pic:cNvPicPr/>
                  </pic:nvPicPr>
                  <pic:blipFill>
                    <a:blip r:embed="rId11">
                      <a:extLst>
                        <a:ext uri="{28A0092B-C50C-407E-A947-70E740481C1C}">
                          <a14:useLocalDpi xmlns:a14="http://schemas.microsoft.com/office/drawing/2010/main" val="0"/>
                        </a:ext>
                      </a:extLst>
                    </a:blip>
                    <a:stretch>
                      <a:fillRect/>
                    </a:stretch>
                  </pic:blipFill>
                  <pic:spPr>
                    <a:xfrm>
                      <a:off x="0" y="0"/>
                      <a:ext cx="5315238" cy="583116"/>
                    </a:xfrm>
                    <a:prstGeom prst="rect">
                      <a:avLst/>
                    </a:prstGeom>
                  </pic:spPr>
                </pic:pic>
              </a:graphicData>
            </a:graphic>
          </wp:inline>
        </w:drawing>
      </w:r>
    </w:p>
    <w:p w14:paraId="2BA5B404" w14:textId="77777777" w:rsidR="00F231B1" w:rsidRDefault="00F231B1" w:rsidP="00285D48">
      <w:pPr>
        <w:rPr>
          <w:lang w:val="de-DE"/>
        </w:rPr>
      </w:pPr>
    </w:p>
    <w:p w14:paraId="6D5ECECA" w14:textId="77777777" w:rsidR="00285D48" w:rsidRPr="00285D48" w:rsidRDefault="136C0D8C" w:rsidP="136C0D8C">
      <w:pPr>
        <w:rPr>
          <w:i/>
          <w:iCs/>
          <w:lang w:val="de-DE"/>
        </w:rPr>
      </w:pPr>
      <w:r w:rsidRPr="136C0D8C">
        <w:rPr>
          <w:i/>
          <w:iCs/>
          <w:lang w:val="de-DE"/>
        </w:rPr>
        <w:t>Ausgabe: Keine Ausgabe</w:t>
      </w:r>
    </w:p>
    <w:p w14:paraId="6F240490" w14:textId="77777777" w:rsidR="00285D48" w:rsidRDefault="00285D48" w:rsidP="00285D48">
      <w:pPr>
        <w:rPr>
          <w:lang w:val="de-DE"/>
        </w:rPr>
      </w:pPr>
    </w:p>
    <w:p w14:paraId="595626B6" w14:textId="77777777" w:rsidR="00F231B1" w:rsidRDefault="136C0D8C" w:rsidP="136C0D8C">
      <w:pPr>
        <w:pStyle w:val="berschrift2"/>
        <w:rPr>
          <w:lang w:val="de-DE"/>
        </w:rPr>
      </w:pPr>
      <w:bookmarkStart w:id="3" w:name="_Toc494879478"/>
      <w:r w:rsidRPr="136C0D8C">
        <w:rPr>
          <w:lang w:val="de-DE"/>
        </w:rPr>
        <w:t>Array ausgeben</w:t>
      </w:r>
      <w:bookmarkEnd w:id="3"/>
    </w:p>
    <w:p w14:paraId="4BEB3996" w14:textId="77777777" w:rsidR="00285D48" w:rsidRDefault="00285D48" w:rsidP="00285D48">
      <w:pPr>
        <w:rPr>
          <w:lang w:val="de-DE"/>
        </w:rPr>
      </w:pPr>
    </w:p>
    <w:p w14:paraId="0891028D" w14:textId="21775507" w:rsidR="00285D48" w:rsidRDefault="39C24ACC" w:rsidP="39C24ACC">
      <w:pPr>
        <w:rPr>
          <w:lang w:val="de-DE"/>
        </w:rPr>
      </w:pPr>
      <w:r w:rsidRPr="39C24ACC">
        <w:rPr>
          <w:lang w:val="de-DE"/>
        </w:rPr>
        <w:t xml:space="preserve">Das ausgeben des eben erst erstellten Arrays ist relativ simpel, dazu erstellen wir einen echo und geben </w:t>
      </w:r>
      <w:proofErr w:type="spellStart"/>
      <w:r w:rsidRPr="39C24ACC">
        <w:rPr>
          <w:lang w:val="de-DE"/>
        </w:rPr>
        <w:t>anschliessend</w:t>
      </w:r>
      <w:proofErr w:type="spellEnd"/>
      <w:r w:rsidRPr="39C24ACC">
        <w:rPr>
          <w:lang w:val="de-DE"/>
        </w:rPr>
        <w:t xml:space="preserve"> den Namen unseres Arrays an, wenn sie nun gezielt nach einem Index-Wert suchen wollen, können sie dies auch machen, indem sie einfach nach dem Array-Namen noch den Index-Wert angeben.</w:t>
      </w:r>
    </w:p>
    <w:p w14:paraId="2B025BC3" w14:textId="77777777" w:rsidR="00285D48" w:rsidRDefault="00285D48" w:rsidP="00285D48">
      <w:pPr>
        <w:rPr>
          <w:lang w:val="de-DE"/>
        </w:rPr>
      </w:pPr>
    </w:p>
    <w:p w14:paraId="4E1FF096" w14:textId="77777777" w:rsidR="00F231B1" w:rsidRPr="00285D48" w:rsidRDefault="136C0D8C" w:rsidP="136C0D8C">
      <w:pPr>
        <w:rPr>
          <w:color w:val="333333"/>
          <w:sz w:val="21"/>
          <w:szCs w:val="21"/>
          <w:lang w:val="de-DE"/>
        </w:rPr>
      </w:pPr>
      <w:r w:rsidRPr="136C0D8C">
        <w:rPr>
          <w:lang w:val="de-DE"/>
        </w:rPr>
        <w:t>Code:</w:t>
      </w:r>
    </w:p>
    <w:p w14:paraId="1F664ABC" w14:textId="77777777" w:rsidR="00F231B1" w:rsidRPr="00F231B1" w:rsidRDefault="00F231B1" w:rsidP="00F231B1">
      <w:pPr>
        <w:spacing w:after="150"/>
        <w:rPr>
          <w:color w:val="333333"/>
          <w:sz w:val="21"/>
          <w:szCs w:val="21"/>
          <w:lang w:val="de-DE"/>
        </w:rPr>
      </w:pPr>
      <w:r w:rsidRPr="00285D48">
        <w:rPr>
          <w:noProof/>
          <w:color w:val="333333"/>
          <w:sz w:val="21"/>
          <w:szCs w:val="21"/>
          <w:lang w:val="de-DE"/>
        </w:rPr>
        <w:drawing>
          <wp:inline distT="0" distB="0" distL="0" distR="0" wp14:anchorId="01FC6B36" wp14:editId="07777777">
            <wp:extent cx="5273675" cy="427464"/>
            <wp:effectExtent l="0" t="0" r="3175" b="0"/>
            <wp:docPr id="2" name="Grafik 2" descr="Bildschirmausschn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9C182F.tmp"/>
                    <pic:cNvPicPr/>
                  </pic:nvPicPr>
                  <pic:blipFill>
                    <a:blip r:embed="rId12">
                      <a:extLst>
                        <a:ext uri="{28A0092B-C50C-407E-A947-70E740481C1C}">
                          <a14:useLocalDpi xmlns:a14="http://schemas.microsoft.com/office/drawing/2010/main" val="0"/>
                        </a:ext>
                      </a:extLst>
                    </a:blip>
                    <a:stretch>
                      <a:fillRect/>
                    </a:stretch>
                  </pic:blipFill>
                  <pic:spPr>
                    <a:xfrm>
                      <a:off x="0" y="0"/>
                      <a:ext cx="5409295" cy="438457"/>
                    </a:xfrm>
                    <a:prstGeom prst="rect">
                      <a:avLst/>
                    </a:prstGeom>
                  </pic:spPr>
                </pic:pic>
              </a:graphicData>
            </a:graphic>
          </wp:inline>
        </w:drawing>
      </w:r>
    </w:p>
    <w:p w14:paraId="06FCE188" w14:textId="77777777" w:rsidR="00285D48" w:rsidRDefault="136C0D8C" w:rsidP="136C0D8C">
      <w:pPr>
        <w:rPr>
          <w:i/>
          <w:iCs/>
          <w:lang w:val="de-DE"/>
        </w:rPr>
      </w:pPr>
      <w:r w:rsidRPr="136C0D8C">
        <w:rPr>
          <w:i/>
          <w:iCs/>
          <w:lang w:val="de-DE"/>
        </w:rPr>
        <w:t>Ausgabe: Montag</w:t>
      </w:r>
    </w:p>
    <w:p w14:paraId="01F30998" w14:textId="77777777" w:rsidR="004E492C" w:rsidRDefault="004E492C">
      <w:pPr>
        <w:rPr>
          <w:lang w:val="de-DE"/>
        </w:rPr>
      </w:pPr>
      <w:r>
        <w:rPr>
          <w:lang w:val="de-DE"/>
        </w:rPr>
        <w:br w:type="page"/>
      </w:r>
    </w:p>
    <w:p w14:paraId="12A8811B" w14:textId="77777777" w:rsidR="00F231B1" w:rsidRDefault="136C0D8C" w:rsidP="136C0D8C">
      <w:pPr>
        <w:pStyle w:val="berschrift2"/>
        <w:rPr>
          <w:lang w:val="de-DE"/>
        </w:rPr>
      </w:pPr>
      <w:bookmarkStart w:id="4" w:name="_Toc494879479"/>
      <w:r w:rsidRPr="136C0D8C">
        <w:rPr>
          <w:lang w:val="de-DE"/>
        </w:rPr>
        <w:lastRenderedPageBreak/>
        <w:t>Assoziative Arrays</w:t>
      </w:r>
      <w:bookmarkEnd w:id="4"/>
    </w:p>
    <w:p w14:paraId="28D9C372" w14:textId="77777777" w:rsidR="004E492C" w:rsidRPr="004E492C" w:rsidRDefault="004E492C" w:rsidP="004E492C">
      <w:pPr>
        <w:rPr>
          <w:lang w:val="de-DE"/>
        </w:rPr>
      </w:pPr>
    </w:p>
    <w:p w14:paraId="147C0D14" w14:textId="77777777" w:rsidR="00F231B1" w:rsidRDefault="39C24ACC" w:rsidP="39C24ACC">
      <w:pPr>
        <w:rPr>
          <w:lang w:val="de-DE"/>
        </w:rPr>
      </w:pPr>
      <w:r w:rsidRPr="39C24ACC">
        <w:rPr>
          <w:lang w:val="de-DE"/>
        </w:rPr>
        <w:t>Wenn si</w:t>
      </w:r>
      <w:proofErr w:type="spellStart"/>
      <w:r w:rsidRPr="39C24ACC">
        <w:rPr>
          <w:lang w:val="de-DE"/>
        </w:rPr>
        <w:t>e nun ein</w:t>
      </w:r>
      <w:proofErr w:type="spellEnd"/>
      <w:r w:rsidRPr="39C24ACC">
        <w:rPr>
          <w:lang w:val="de-DE"/>
        </w:rPr>
        <w:t xml:space="preserve"> </w:t>
      </w:r>
      <w:proofErr w:type="spellStart"/>
      <w:r w:rsidRPr="39C24ACC">
        <w:rPr>
          <w:lang w:val="de-DE"/>
        </w:rPr>
        <w:t>grösseres</w:t>
      </w:r>
      <w:proofErr w:type="spellEnd"/>
      <w:r w:rsidRPr="39C24ACC">
        <w:rPr>
          <w:lang w:val="de-DE"/>
        </w:rPr>
        <w:t xml:space="preserve"> Array haben, wird es irgendwann immer mühsamer, zu wissen, welche Index-Nummer das gewünschte Element hat, darum gibt es nun Hilfe mit dem sogenannten assoziativen Array. Das </w:t>
      </w:r>
      <w:proofErr w:type="spellStart"/>
      <w:r w:rsidRPr="39C24ACC">
        <w:rPr>
          <w:lang w:val="de-DE"/>
        </w:rPr>
        <w:t>heisst</w:t>
      </w:r>
      <w:proofErr w:type="spellEnd"/>
      <w:r w:rsidRPr="39C24ACC">
        <w:rPr>
          <w:lang w:val="de-DE"/>
        </w:rPr>
        <w:t xml:space="preserve"> man kann für einen Wert einen Key festlegen, diese Wert-Zuweisung erfolgt über =&gt;</w:t>
      </w:r>
    </w:p>
    <w:p w14:paraId="5563F72D" w14:textId="77777777" w:rsidR="004E492C" w:rsidRDefault="004E492C" w:rsidP="00F231B1">
      <w:pPr>
        <w:rPr>
          <w:lang w:val="de-DE"/>
        </w:rPr>
      </w:pPr>
    </w:p>
    <w:p w14:paraId="481CEE16" w14:textId="77777777" w:rsidR="004E492C" w:rsidRDefault="136C0D8C" w:rsidP="136C0D8C">
      <w:pPr>
        <w:rPr>
          <w:lang w:val="de-DE"/>
        </w:rPr>
      </w:pPr>
      <w:r w:rsidRPr="136C0D8C">
        <w:rPr>
          <w:lang w:val="de-DE"/>
        </w:rPr>
        <w:t>Code:</w:t>
      </w:r>
    </w:p>
    <w:p w14:paraId="3D1BB884" w14:textId="77777777" w:rsidR="004E492C" w:rsidRDefault="004E492C" w:rsidP="00F231B1">
      <w:pPr>
        <w:rPr>
          <w:lang w:val="de-DE"/>
        </w:rPr>
      </w:pPr>
    </w:p>
    <w:p w14:paraId="6B323CDA" w14:textId="77777777" w:rsidR="00F231B1" w:rsidRPr="00285D48" w:rsidRDefault="00F231B1" w:rsidP="00F231B1">
      <w:pPr>
        <w:rPr>
          <w:lang w:val="de-DE"/>
        </w:rPr>
      </w:pPr>
      <w:r w:rsidRPr="00285D48">
        <w:rPr>
          <w:noProof/>
          <w:lang w:val="de-DE"/>
        </w:rPr>
        <w:drawing>
          <wp:inline distT="0" distB="0" distL="0" distR="0" wp14:anchorId="6DB281DF" wp14:editId="07777777">
            <wp:extent cx="5295014" cy="1352366"/>
            <wp:effectExtent l="0" t="0" r="1270" b="635"/>
            <wp:docPr id="4" name="Grafik 4" descr="Bildschirmausschn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9C81BC.tmp"/>
                    <pic:cNvPicPr/>
                  </pic:nvPicPr>
                  <pic:blipFill>
                    <a:blip r:embed="rId13">
                      <a:extLst>
                        <a:ext uri="{28A0092B-C50C-407E-A947-70E740481C1C}">
                          <a14:useLocalDpi xmlns:a14="http://schemas.microsoft.com/office/drawing/2010/main" val="0"/>
                        </a:ext>
                      </a:extLst>
                    </a:blip>
                    <a:stretch>
                      <a:fillRect/>
                    </a:stretch>
                  </pic:blipFill>
                  <pic:spPr>
                    <a:xfrm>
                      <a:off x="0" y="0"/>
                      <a:ext cx="5388932" cy="1376353"/>
                    </a:xfrm>
                    <a:prstGeom prst="rect">
                      <a:avLst/>
                    </a:prstGeom>
                  </pic:spPr>
                </pic:pic>
              </a:graphicData>
            </a:graphic>
          </wp:inline>
        </w:drawing>
      </w:r>
    </w:p>
    <w:p w14:paraId="0F3E05C1" w14:textId="77777777" w:rsidR="004E492C" w:rsidRDefault="004E492C" w:rsidP="00F231B1">
      <w:pPr>
        <w:spacing w:after="150"/>
        <w:rPr>
          <w:color w:val="333333"/>
          <w:sz w:val="21"/>
          <w:szCs w:val="21"/>
          <w:lang w:val="de-DE"/>
        </w:rPr>
      </w:pPr>
    </w:p>
    <w:p w14:paraId="6A616A25" w14:textId="77777777" w:rsidR="004E492C" w:rsidRPr="004E492C" w:rsidRDefault="136C0D8C" w:rsidP="136C0D8C">
      <w:pPr>
        <w:spacing w:after="150"/>
        <w:rPr>
          <w:i/>
          <w:iCs/>
          <w:color w:val="333333"/>
          <w:sz w:val="21"/>
          <w:szCs w:val="21"/>
          <w:lang w:val="de-DE"/>
        </w:rPr>
      </w:pPr>
      <w:r w:rsidRPr="136C0D8C">
        <w:rPr>
          <w:i/>
          <w:iCs/>
          <w:color w:val="333333"/>
          <w:sz w:val="21"/>
          <w:szCs w:val="21"/>
          <w:lang w:val="de-DE"/>
        </w:rPr>
        <w:t>Ausgabe: Montag</w:t>
      </w:r>
    </w:p>
    <w:p w14:paraId="6BC015A1" w14:textId="77777777" w:rsidR="004E492C" w:rsidRPr="00F231B1" w:rsidRDefault="004E492C" w:rsidP="00F231B1">
      <w:pPr>
        <w:spacing w:after="150"/>
        <w:rPr>
          <w:color w:val="333333"/>
          <w:sz w:val="21"/>
          <w:szCs w:val="21"/>
          <w:lang w:val="de-DE"/>
        </w:rPr>
      </w:pPr>
    </w:p>
    <w:p w14:paraId="0DF4F984" w14:textId="77777777" w:rsidR="00F231B1" w:rsidRDefault="62FDE19A" w:rsidP="00F231B1">
      <w:pPr>
        <w:pStyle w:val="berschrift2"/>
      </w:pPr>
      <w:bookmarkStart w:id="5" w:name="_Toc494879480"/>
      <w:r>
        <w:t>Wert an Array anfügen</w:t>
      </w:r>
      <w:bookmarkEnd w:id="5"/>
    </w:p>
    <w:p w14:paraId="465E325A" w14:textId="77777777" w:rsidR="004E492C" w:rsidRDefault="004E492C" w:rsidP="004E492C"/>
    <w:p w14:paraId="05BD6345" w14:textId="77777777" w:rsidR="004E492C" w:rsidRDefault="62FDE19A" w:rsidP="004E492C">
      <w:r>
        <w:t>Ein Array kann bequem erweitert werden, bzw. neue Werte dem Array mitgegeben werden. Die funktioniert nun indem wir den Arraynamen angeben und gleich nach dem Namen diese – [] – Klammern einsetzen.</w:t>
      </w:r>
    </w:p>
    <w:p w14:paraId="3BA18FCF" w14:textId="77777777" w:rsidR="00F4241B" w:rsidRDefault="00F4241B" w:rsidP="004E492C"/>
    <w:p w14:paraId="5FBBAB70" w14:textId="77777777" w:rsidR="004E492C" w:rsidRDefault="62FDE19A" w:rsidP="00F231B1">
      <w:r>
        <w:t>Code:</w:t>
      </w:r>
    </w:p>
    <w:p w14:paraId="6855D82D" w14:textId="77777777" w:rsidR="00F4241B" w:rsidRPr="00285D48" w:rsidRDefault="00F4241B" w:rsidP="00F231B1">
      <w:pPr>
        <w:rPr>
          <w:color w:val="333333"/>
          <w:sz w:val="21"/>
          <w:szCs w:val="21"/>
          <w:lang w:val="de-DE"/>
        </w:rPr>
      </w:pPr>
    </w:p>
    <w:p w14:paraId="3B74831D" w14:textId="77777777" w:rsidR="00F231B1" w:rsidRPr="00285D48" w:rsidRDefault="00F231B1" w:rsidP="00F231B1">
      <w:r w:rsidRPr="00285D48">
        <w:rPr>
          <w:noProof/>
        </w:rPr>
        <w:drawing>
          <wp:inline distT="0" distB="0" distL="0" distR="0" wp14:anchorId="107B36D2" wp14:editId="07777777">
            <wp:extent cx="5294630" cy="963053"/>
            <wp:effectExtent l="0" t="0" r="1270" b="8890"/>
            <wp:docPr id="3" name="Grafik 3" descr="Bildschirmausschn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9CE5CA.tmp"/>
                    <pic:cNvPicPr/>
                  </pic:nvPicPr>
                  <pic:blipFill>
                    <a:blip r:embed="rId14">
                      <a:extLst>
                        <a:ext uri="{28A0092B-C50C-407E-A947-70E740481C1C}">
                          <a14:useLocalDpi xmlns:a14="http://schemas.microsoft.com/office/drawing/2010/main" val="0"/>
                        </a:ext>
                      </a:extLst>
                    </a:blip>
                    <a:stretch>
                      <a:fillRect/>
                    </a:stretch>
                  </pic:blipFill>
                  <pic:spPr>
                    <a:xfrm>
                      <a:off x="0" y="0"/>
                      <a:ext cx="5380722" cy="978712"/>
                    </a:xfrm>
                    <a:prstGeom prst="rect">
                      <a:avLst/>
                    </a:prstGeom>
                  </pic:spPr>
                </pic:pic>
              </a:graphicData>
            </a:graphic>
          </wp:inline>
        </w:drawing>
      </w:r>
    </w:p>
    <w:p w14:paraId="4AA0FE8C" w14:textId="77777777" w:rsidR="00F231B1" w:rsidRPr="00285D48" w:rsidRDefault="00F231B1" w:rsidP="00F231B1"/>
    <w:p w14:paraId="67072A75" w14:textId="77777777" w:rsidR="00F231B1" w:rsidRDefault="136C0D8C" w:rsidP="136C0D8C">
      <w:pPr>
        <w:rPr>
          <w:rStyle w:val="Hervorhebung"/>
          <w:color w:val="333333"/>
          <w:sz w:val="21"/>
          <w:szCs w:val="21"/>
          <w:lang w:val="de-DE"/>
        </w:rPr>
      </w:pPr>
      <w:r w:rsidRPr="136C0D8C">
        <w:rPr>
          <w:rStyle w:val="Hervorhebung"/>
          <w:color w:val="333333"/>
          <w:sz w:val="21"/>
          <w:szCs w:val="21"/>
          <w:lang w:val="de-DE"/>
        </w:rPr>
        <w:t>Ausgabe: Lisa</w:t>
      </w:r>
    </w:p>
    <w:p w14:paraId="204CB988" w14:textId="77777777" w:rsidR="003005E0" w:rsidRPr="00285D48" w:rsidRDefault="003005E0" w:rsidP="00F231B1">
      <w:r w:rsidRPr="00285D48">
        <w:br w:type="page"/>
      </w:r>
    </w:p>
    <w:p w14:paraId="70A03AF9" w14:textId="77777777" w:rsidR="003005E0" w:rsidRDefault="62FDE19A" w:rsidP="003005E0">
      <w:pPr>
        <w:pStyle w:val="berschrift1"/>
      </w:pPr>
      <w:bookmarkStart w:id="6" w:name="_Toc494879481"/>
      <w:r>
        <w:lastRenderedPageBreak/>
        <w:t>Vordefinierte Systemvariablen</w:t>
      </w:r>
      <w:bookmarkEnd w:id="6"/>
    </w:p>
    <w:p w14:paraId="762183CE" w14:textId="77777777" w:rsidR="00812CF2" w:rsidRDefault="00812CF2" w:rsidP="00812CF2"/>
    <w:p w14:paraId="0806F4D4" w14:textId="77777777" w:rsidR="00812CF2" w:rsidRPr="00812CF2" w:rsidRDefault="62FDE19A" w:rsidP="00812CF2">
      <w:r>
        <w:t xml:space="preserve">PHP stellt verschiedene global erreichbare </w:t>
      </w:r>
      <w:r w:rsidRPr="62FDE19A">
        <w:rPr>
          <w:b/>
          <w:bCs/>
        </w:rPr>
        <w:t>Systemvariablen</w:t>
      </w:r>
      <w:r>
        <w:t xml:space="preserve"> zu Verfügung.</w:t>
      </w:r>
    </w:p>
    <w:p w14:paraId="32A0739F" w14:textId="77777777" w:rsidR="00812CF2" w:rsidRDefault="00812CF2" w:rsidP="00812CF2"/>
    <w:p w14:paraId="5A9459CB" w14:textId="77777777" w:rsidR="007F5222" w:rsidRDefault="62FDE19A" w:rsidP="007F5222">
      <w:pPr>
        <w:pStyle w:val="berschrift2"/>
      </w:pPr>
      <w:bookmarkStart w:id="7" w:name="_Toc494879482"/>
      <w:r>
        <w:t>Variablen für den Zugriff auf HTML-Parameter</w:t>
      </w:r>
      <w:bookmarkEnd w:id="7"/>
    </w:p>
    <w:p w14:paraId="6376D5D2" w14:textId="77777777" w:rsidR="007F5222" w:rsidRDefault="007F5222" w:rsidP="007F5222"/>
    <w:p w14:paraId="5BA45744" w14:textId="77777777" w:rsidR="007F5222" w:rsidRDefault="62FDE19A" w:rsidP="007F5222">
      <w:r>
        <w:t>Jedes PHP-Skript hat Zugriff auf die drei Variablen $_POST, $_GET und $_REQUEST. Diese drei Variablen enthalten Werte, welche an das Skript übergebene Werte enthalten.</w:t>
      </w:r>
    </w:p>
    <w:p w14:paraId="6AD20B0A" w14:textId="77777777" w:rsidR="007F5222" w:rsidRPr="007F5222" w:rsidRDefault="007F5222" w:rsidP="007F5222"/>
    <w:p w14:paraId="3211124B" w14:textId="77777777" w:rsidR="00812CF2" w:rsidRDefault="62FDE19A" w:rsidP="00812CF2">
      <w:pPr>
        <w:pStyle w:val="berschrift2"/>
      </w:pPr>
      <w:bookmarkStart w:id="8" w:name="_Toc494879483"/>
      <w:r>
        <w:t>Allgemeine Systeminformationen</w:t>
      </w:r>
      <w:bookmarkEnd w:id="8"/>
    </w:p>
    <w:p w14:paraId="2501CF7E" w14:textId="77777777" w:rsidR="00812CF2" w:rsidRDefault="00812CF2" w:rsidP="00812CF2"/>
    <w:tbl>
      <w:tblPr>
        <w:tblStyle w:val="Gitternetztabelle4Akzent1"/>
        <w:tblW w:w="0" w:type="auto"/>
        <w:tblLook w:val="04A0" w:firstRow="1" w:lastRow="0" w:firstColumn="1" w:lastColumn="0" w:noHBand="0" w:noVBand="1"/>
      </w:tblPr>
      <w:tblGrid>
        <w:gridCol w:w="4134"/>
        <w:gridCol w:w="4134"/>
      </w:tblGrid>
      <w:tr w:rsidR="00812CF2" w14:paraId="5E81DC35" w14:textId="77777777" w:rsidTr="39C24A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4" w:type="dxa"/>
          </w:tcPr>
          <w:p w14:paraId="6373E53A" w14:textId="77777777" w:rsidR="00812CF2" w:rsidRDefault="62FDE19A" w:rsidP="00812CF2">
            <w:r>
              <w:t>Code</w:t>
            </w:r>
          </w:p>
        </w:tc>
        <w:tc>
          <w:tcPr>
            <w:tcW w:w="4134" w:type="dxa"/>
          </w:tcPr>
          <w:p w14:paraId="72063463" w14:textId="77777777" w:rsidR="00812CF2" w:rsidRDefault="62FDE19A" w:rsidP="00812CF2">
            <w:pPr>
              <w:cnfStyle w:val="100000000000" w:firstRow="1" w:lastRow="0" w:firstColumn="0" w:lastColumn="0" w:oddVBand="0" w:evenVBand="0" w:oddHBand="0" w:evenHBand="0" w:firstRowFirstColumn="0" w:firstRowLastColumn="0" w:lastRowFirstColumn="0" w:lastRowLastColumn="0"/>
            </w:pPr>
            <w:r>
              <w:t>Erklärung</w:t>
            </w:r>
          </w:p>
        </w:tc>
      </w:tr>
      <w:tr w:rsidR="00812CF2" w14:paraId="07287A62" w14:textId="77777777" w:rsidTr="39C24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4" w:type="dxa"/>
          </w:tcPr>
          <w:p w14:paraId="09BECBF0" w14:textId="77777777" w:rsidR="00812CF2" w:rsidRPr="00812CF2" w:rsidRDefault="62FDE19A" w:rsidP="62FDE19A">
            <w:pPr>
              <w:rPr>
                <w:b w:val="0"/>
                <w:bCs w:val="0"/>
                <w:sz w:val="20"/>
                <w:szCs w:val="20"/>
              </w:rPr>
            </w:pPr>
            <w:r w:rsidRPr="62FDE19A">
              <w:rPr>
                <w:b w:val="0"/>
                <w:bCs w:val="0"/>
                <w:sz w:val="20"/>
                <w:szCs w:val="20"/>
              </w:rPr>
              <w:t>echo $_SERVER["PHP_SELF"];</w:t>
            </w:r>
          </w:p>
        </w:tc>
        <w:tc>
          <w:tcPr>
            <w:tcW w:w="4134" w:type="dxa"/>
          </w:tcPr>
          <w:p w14:paraId="61F8F762" w14:textId="2785155C" w:rsidR="00812CF2" w:rsidRPr="00812CF2" w:rsidRDefault="62FDE19A" w:rsidP="62FDE19A">
            <w:pPr>
              <w:cnfStyle w:val="000000100000" w:firstRow="0" w:lastRow="0" w:firstColumn="0" w:lastColumn="0" w:oddVBand="0" w:evenVBand="0" w:oddHBand="1" w:evenHBand="0" w:firstRowFirstColumn="0" w:firstRowLastColumn="0" w:lastRowFirstColumn="0" w:lastRowLastColumn="0"/>
              <w:rPr>
                <w:sz w:val="20"/>
                <w:szCs w:val="20"/>
              </w:rPr>
            </w:pPr>
            <w:r w:rsidRPr="62FDE19A">
              <w:rPr>
                <w:sz w:val="20"/>
                <w:szCs w:val="20"/>
              </w:rPr>
              <w:t>Name der momentan geöffneten Datei</w:t>
            </w:r>
          </w:p>
        </w:tc>
      </w:tr>
      <w:tr w:rsidR="00812CF2" w14:paraId="1AFED466" w14:textId="77777777" w:rsidTr="39C24ACC">
        <w:tc>
          <w:tcPr>
            <w:cnfStyle w:val="001000000000" w:firstRow="0" w:lastRow="0" w:firstColumn="1" w:lastColumn="0" w:oddVBand="0" w:evenVBand="0" w:oddHBand="0" w:evenHBand="0" w:firstRowFirstColumn="0" w:firstRowLastColumn="0" w:lastRowFirstColumn="0" w:lastRowLastColumn="0"/>
            <w:tcW w:w="4134" w:type="dxa"/>
          </w:tcPr>
          <w:p w14:paraId="7D32B8CB" w14:textId="77777777" w:rsidR="00812CF2" w:rsidRPr="00812CF2" w:rsidRDefault="62FDE19A" w:rsidP="62FDE19A">
            <w:pPr>
              <w:rPr>
                <w:b w:val="0"/>
                <w:bCs w:val="0"/>
                <w:sz w:val="20"/>
                <w:szCs w:val="20"/>
              </w:rPr>
            </w:pPr>
            <w:r w:rsidRPr="62FDE19A">
              <w:rPr>
                <w:b w:val="0"/>
                <w:bCs w:val="0"/>
                <w:sz w:val="20"/>
                <w:szCs w:val="20"/>
              </w:rPr>
              <w:t>echo $_SERVER["SERVER_NAME"];</w:t>
            </w:r>
          </w:p>
        </w:tc>
        <w:tc>
          <w:tcPr>
            <w:tcW w:w="4134" w:type="dxa"/>
          </w:tcPr>
          <w:p w14:paraId="453F9290" w14:textId="77777777" w:rsidR="00812CF2" w:rsidRPr="00812CF2" w:rsidRDefault="62FDE19A" w:rsidP="62FDE19A">
            <w:pPr>
              <w:cnfStyle w:val="000000000000" w:firstRow="0" w:lastRow="0" w:firstColumn="0" w:lastColumn="0" w:oddVBand="0" w:evenVBand="0" w:oddHBand="0" w:evenHBand="0" w:firstRowFirstColumn="0" w:firstRowLastColumn="0" w:lastRowFirstColumn="0" w:lastRowLastColumn="0"/>
              <w:rPr>
                <w:sz w:val="20"/>
                <w:szCs w:val="20"/>
              </w:rPr>
            </w:pPr>
            <w:r w:rsidRPr="62FDE19A">
              <w:rPr>
                <w:sz w:val="20"/>
                <w:szCs w:val="20"/>
              </w:rPr>
              <w:t>Name des Servers</w:t>
            </w:r>
          </w:p>
        </w:tc>
      </w:tr>
      <w:tr w:rsidR="00812CF2" w14:paraId="0412592E" w14:textId="77777777" w:rsidTr="39C24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4" w:type="dxa"/>
          </w:tcPr>
          <w:p w14:paraId="1698FCA8" w14:textId="77777777" w:rsidR="00812CF2" w:rsidRPr="00812CF2" w:rsidRDefault="62FDE19A" w:rsidP="62FDE19A">
            <w:pPr>
              <w:rPr>
                <w:b w:val="0"/>
                <w:bCs w:val="0"/>
                <w:sz w:val="20"/>
                <w:szCs w:val="20"/>
              </w:rPr>
            </w:pPr>
            <w:r w:rsidRPr="62FDE19A">
              <w:rPr>
                <w:b w:val="0"/>
                <w:bCs w:val="0"/>
                <w:sz w:val="20"/>
                <w:szCs w:val="20"/>
              </w:rPr>
              <w:t>echo $_SERVER["SERVER_PROTOCOL"];</w:t>
            </w:r>
          </w:p>
        </w:tc>
        <w:tc>
          <w:tcPr>
            <w:tcW w:w="4134" w:type="dxa"/>
          </w:tcPr>
          <w:p w14:paraId="414449DE" w14:textId="77777777" w:rsidR="00812CF2" w:rsidRPr="00812CF2" w:rsidRDefault="62FDE19A" w:rsidP="62FDE19A">
            <w:pPr>
              <w:cnfStyle w:val="000000100000" w:firstRow="0" w:lastRow="0" w:firstColumn="0" w:lastColumn="0" w:oddVBand="0" w:evenVBand="0" w:oddHBand="1" w:evenHBand="0" w:firstRowFirstColumn="0" w:firstRowLastColumn="0" w:lastRowFirstColumn="0" w:lastRowLastColumn="0"/>
              <w:rPr>
                <w:sz w:val="20"/>
                <w:szCs w:val="20"/>
              </w:rPr>
            </w:pPr>
            <w:r w:rsidRPr="62FDE19A">
              <w:rPr>
                <w:sz w:val="20"/>
                <w:szCs w:val="20"/>
              </w:rPr>
              <w:t>Name und Version des Zugangsprotokolls</w:t>
            </w:r>
          </w:p>
        </w:tc>
      </w:tr>
      <w:tr w:rsidR="00812CF2" w14:paraId="019EB929" w14:textId="77777777" w:rsidTr="39C24ACC">
        <w:tc>
          <w:tcPr>
            <w:cnfStyle w:val="001000000000" w:firstRow="0" w:lastRow="0" w:firstColumn="1" w:lastColumn="0" w:oddVBand="0" w:evenVBand="0" w:oddHBand="0" w:evenHBand="0" w:firstRowFirstColumn="0" w:firstRowLastColumn="0" w:lastRowFirstColumn="0" w:lastRowLastColumn="0"/>
            <w:tcW w:w="4134" w:type="dxa"/>
          </w:tcPr>
          <w:p w14:paraId="612F0B0C" w14:textId="77777777" w:rsidR="00812CF2" w:rsidRPr="00812CF2" w:rsidRDefault="62FDE19A" w:rsidP="62FDE19A">
            <w:pPr>
              <w:rPr>
                <w:b w:val="0"/>
                <w:bCs w:val="0"/>
                <w:sz w:val="20"/>
                <w:szCs w:val="20"/>
              </w:rPr>
            </w:pPr>
            <w:r w:rsidRPr="62FDE19A">
              <w:rPr>
                <w:b w:val="0"/>
                <w:bCs w:val="0"/>
                <w:sz w:val="20"/>
                <w:szCs w:val="20"/>
              </w:rPr>
              <w:t>echo $_SERVER["QUERY_STRING"];</w:t>
            </w:r>
          </w:p>
        </w:tc>
        <w:tc>
          <w:tcPr>
            <w:tcW w:w="4134" w:type="dxa"/>
          </w:tcPr>
          <w:p w14:paraId="12F7F45C" w14:textId="77777777" w:rsidR="00812CF2" w:rsidRPr="00812CF2" w:rsidRDefault="62FDE19A" w:rsidP="62FDE19A">
            <w:pPr>
              <w:cnfStyle w:val="000000000000" w:firstRow="0" w:lastRow="0" w:firstColumn="0" w:lastColumn="0" w:oddVBand="0" w:evenVBand="0" w:oddHBand="0" w:evenHBand="0" w:firstRowFirstColumn="0" w:firstRowLastColumn="0" w:lastRowFirstColumn="0" w:lastRowLastColumn="0"/>
              <w:rPr>
                <w:sz w:val="20"/>
                <w:szCs w:val="20"/>
              </w:rPr>
            </w:pPr>
            <w:r w:rsidRPr="62FDE19A">
              <w:rPr>
                <w:sz w:val="20"/>
                <w:szCs w:val="20"/>
              </w:rPr>
              <w:t>Der Query String, falls vorhanden</w:t>
            </w:r>
          </w:p>
        </w:tc>
      </w:tr>
      <w:tr w:rsidR="002E0BB2" w14:paraId="462DD651" w14:textId="77777777" w:rsidTr="39C24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4" w:type="dxa"/>
          </w:tcPr>
          <w:p w14:paraId="4CEF72BD" w14:textId="77777777" w:rsidR="002E0BB2" w:rsidRDefault="62FDE19A" w:rsidP="62FDE19A">
            <w:pPr>
              <w:rPr>
                <w:b w:val="0"/>
                <w:bCs w:val="0"/>
                <w:sz w:val="20"/>
                <w:szCs w:val="20"/>
              </w:rPr>
            </w:pPr>
            <w:r w:rsidRPr="62FDE19A">
              <w:rPr>
                <w:b w:val="0"/>
                <w:bCs w:val="0"/>
                <w:sz w:val="20"/>
                <w:szCs w:val="20"/>
              </w:rPr>
              <w:t>echo $_SERVER["DOCUMENT_ROOT"];</w:t>
            </w:r>
          </w:p>
        </w:tc>
        <w:tc>
          <w:tcPr>
            <w:tcW w:w="4134" w:type="dxa"/>
          </w:tcPr>
          <w:p w14:paraId="4B46B052" w14:textId="77777777" w:rsidR="002E0BB2" w:rsidRDefault="39C24ACC" w:rsidP="39C24ACC">
            <w:pPr>
              <w:cnfStyle w:val="000000100000" w:firstRow="0" w:lastRow="0" w:firstColumn="0" w:lastColumn="0" w:oddVBand="0" w:evenVBand="0" w:oddHBand="1" w:evenHBand="0" w:firstRowFirstColumn="0" w:firstRowLastColumn="0" w:lastRowFirstColumn="0" w:lastRowLastColumn="0"/>
              <w:rPr>
                <w:sz w:val="20"/>
                <w:szCs w:val="20"/>
              </w:rPr>
            </w:pPr>
            <w:r w:rsidRPr="39C24ACC">
              <w:rPr>
                <w:sz w:val="20"/>
                <w:szCs w:val="20"/>
              </w:rPr>
              <w:t xml:space="preserve">Zeigt das </w:t>
            </w:r>
            <w:proofErr w:type="spellStart"/>
            <w:r w:rsidRPr="39C24ACC">
              <w:rPr>
                <w:sz w:val="20"/>
                <w:szCs w:val="20"/>
              </w:rPr>
              <w:t>Document</w:t>
            </w:r>
            <w:proofErr w:type="spellEnd"/>
            <w:r w:rsidRPr="39C24ACC">
              <w:rPr>
                <w:sz w:val="20"/>
                <w:szCs w:val="20"/>
              </w:rPr>
              <w:t>-Root an, wie es in der Konfigurationsdatei des Webservers definiert ist</w:t>
            </w:r>
          </w:p>
        </w:tc>
      </w:tr>
      <w:tr w:rsidR="002E0BB2" w14:paraId="65CA1868" w14:textId="77777777" w:rsidTr="39C24ACC">
        <w:tc>
          <w:tcPr>
            <w:cnfStyle w:val="001000000000" w:firstRow="0" w:lastRow="0" w:firstColumn="1" w:lastColumn="0" w:oddVBand="0" w:evenVBand="0" w:oddHBand="0" w:evenHBand="0" w:firstRowFirstColumn="0" w:firstRowLastColumn="0" w:lastRowFirstColumn="0" w:lastRowLastColumn="0"/>
            <w:tcW w:w="4134" w:type="dxa"/>
          </w:tcPr>
          <w:p w14:paraId="63F1C79E" w14:textId="77777777" w:rsidR="002E0BB2" w:rsidRDefault="62FDE19A" w:rsidP="62FDE19A">
            <w:pPr>
              <w:rPr>
                <w:b w:val="0"/>
                <w:bCs w:val="0"/>
                <w:sz w:val="20"/>
                <w:szCs w:val="20"/>
              </w:rPr>
            </w:pPr>
            <w:r w:rsidRPr="62FDE19A">
              <w:rPr>
                <w:b w:val="0"/>
                <w:bCs w:val="0"/>
                <w:sz w:val="20"/>
                <w:szCs w:val="20"/>
              </w:rPr>
              <w:t>echo $_SERVER["HTTP_PREFER"];</w:t>
            </w:r>
          </w:p>
        </w:tc>
        <w:tc>
          <w:tcPr>
            <w:tcW w:w="4134" w:type="dxa"/>
          </w:tcPr>
          <w:p w14:paraId="71813463" w14:textId="77777777" w:rsidR="002E0BB2" w:rsidRDefault="62FDE19A" w:rsidP="62FDE19A">
            <w:pPr>
              <w:cnfStyle w:val="000000000000" w:firstRow="0" w:lastRow="0" w:firstColumn="0" w:lastColumn="0" w:oddVBand="0" w:evenVBand="0" w:oddHBand="0" w:evenHBand="0" w:firstRowFirstColumn="0" w:firstRowLastColumn="0" w:lastRowFirstColumn="0" w:lastRowLastColumn="0"/>
              <w:rPr>
                <w:sz w:val="20"/>
                <w:szCs w:val="20"/>
              </w:rPr>
            </w:pPr>
            <w:r w:rsidRPr="62FDE19A">
              <w:rPr>
                <w:sz w:val="20"/>
                <w:szCs w:val="20"/>
              </w:rPr>
              <w:t>Adresse die auf die aktuelle Seite verwiesen hat</w:t>
            </w:r>
          </w:p>
        </w:tc>
      </w:tr>
      <w:tr w:rsidR="00D27948" w14:paraId="3C5BE2FB" w14:textId="77777777" w:rsidTr="39C24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4" w:type="dxa"/>
          </w:tcPr>
          <w:p w14:paraId="1AEBDF22" w14:textId="77777777" w:rsidR="00D27948" w:rsidRDefault="62FDE19A" w:rsidP="62FDE19A">
            <w:pPr>
              <w:rPr>
                <w:b w:val="0"/>
                <w:bCs w:val="0"/>
                <w:sz w:val="20"/>
                <w:szCs w:val="20"/>
              </w:rPr>
            </w:pPr>
            <w:r w:rsidRPr="62FDE19A">
              <w:rPr>
                <w:b w:val="0"/>
                <w:bCs w:val="0"/>
                <w:sz w:val="20"/>
                <w:szCs w:val="20"/>
              </w:rPr>
              <w:t>echo $_SERVER["HTTP_USER_AGENT"];</w:t>
            </w:r>
          </w:p>
        </w:tc>
        <w:tc>
          <w:tcPr>
            <w:tcW w:w="4134" w:type="dxa"/>
          </w:tcPr>
          <w:p w14:paraId="725BC792" w14:textId="77777777" w:rsidR="00D27948" w:rsidRDefault="62FDE19A" w:rsidP="62FDE19A">
            <w:pPr>
              <w:cnfStyle w:val="000000100000" w:firstRow="0" w:lastRow="0" w:firstColumn="0" w:lastColumn="0" w:oddVBand="0" w:evenVBand="0" w:oddHBand="1" w:evenHBand="0" w:firstRowFirstColumn="0" w:firstRowLastColumn="0" w:lastRowFirstColumn="0" w:lastRowLastColumn="0"/>
              <w:rPr>
                <w:sz w:val="20"/>
                <w:szCs w:val="20"/>
              </w:rPr>
            </w:pPr>
            <w:r w:rsidRPr="62FDE19A">
              <w:rPr>
                <w:sz w:val="20"/>
                <w:szCs w:val="20"/>
              </w:rPr>
              <w:t>Name resp. Kennung des Browserbesuchers</w:t>
            </w:r>
          </w:p>
        </w:tc>
      </w:tr>
      <w:tr w:rsidR="00D27948" w14:paraId="38398878" w14:textId="77777777" w:rsidTr="39C24ACC">
        <w:tc>
          <w:tcPr>
            <w:cnfStyle w:val="001000000000" w:firstRow="0" w:lastRow="0" w:firstColumn="1" w:lastColumn="0" w:oddVBand="0" w:evenVBand="0" w:oddHBand="0" w:evenHBand="0" w:firstRowFirstColumn="0" w:firstRowLastColumn="0" w:lastRowFirstColumn="0" w:lastRowLastColumn="0"/>
            <w:tcW w:w="4134" w:type="dxa"/>
          </w:tcPr>
          <w:p w14:paraId="1E5A8945" w14:textId="77777777" w:rsidR="00D27948" w:rsidRDefault="62FDE19A" w:rsidP="62FDE19A">
            <w:pPr>
              <w:rPr>
                <w:b w:val="0"/>
                <w:bCs w:val="0"/>
                <w:sz w:val="20"/>
                <w:szCs w:val="20"/>
              </w:rPr>
            </w:pPr>
            <w:r w:rsidRPr="62FDE19A">
              <w:rPr>
                <w:b w:val="0"/>
                <w:bCs w:val="0"/>
                <w:sz w:val="20"/>
                <w:szCs w:val="20"/>
              </w:rPr>
              <w:t>echo $_SERVER["REMOTE-ADDR"];</w:t>
            </w:r>
          </w:p>
        </w:tc>
        <w:tc>
          <w:tcPr>
            <w:tcW w:w="4134" w:type="dxa"/>
          </w:tcPr>
          <w:p w14:paraId="4D5D0259" w14:textId="77777777" w:rsidR="00D27948" w:rsidRDefault="62FDE19A" w:rsidP="62FDE19A">
            <w:pPr>
              <w:cnfStyle w:val="000000000000" w:firstRow="0" w:lastRow="0" w:firstColumn="0" w:lastColumn="0" w:oddVBand="0" w:evenVBand="0" w:oddHBand="0" w:evenHBand="0" w:firstRowFirstColumn="0" w:firstRowLastColumn="0" w:lastRowFirstColumn="0" w:lastRowLastColumn="0"/>
              <w:rPr>
                <w:sz w:val="20"/>
                <w:szCs w:val="20"/>
              </w:rPr>
            </w:pPr>
            <w:r w:rsidRPr="62FDE19A">
              <w:rPr>
                <w:sz w:val="20"/>
                <w:szCs w:val="20"/>
              </w:rPr>
              <w:t>IP-Adresse des Besuchers</w:t>
            </w:r>
          </w:p>
        </w:tc>
      </w:tr>
      <w:tr w:rsidR="00D27948" w14:paraId="157C7A77" w14:textId="77777777" w:rsidTr="39C24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4" w:type="dxa"/>
          </w:tcPr>
          <w:p w14:paraId="62875EB8" w14:textId="77777777" w:rsidR="00D27948" w:rsidRDefault="62FDE19A" w:rsidP="62FDE19A">
            <w:pPr>
              <w:rPr>
                <w:b w:val="0"/>
                <w:bCs w:val="0"/>
                <w:sz w:val="20"/>
                <w:szCs w:val="20"/>
              </w:rPr>
            </w:pPr>
            <w:r w:rsidRPr="62FDE19A">
              <w:rPr>
                <w:b w:val="0"/>
                <w:bCs w:val="0"/>
                <w:sz w:val="20"/>
                <w:szCs w:val="20"/>
              </w:rPr>
              <w:t>echo $_SERVER["REMOTE_PORT"];</w:t>
            </w:r>
          </w:p>
        </w:tc>
        <w:tc>
          <w:tcPr>
            <w:tcW w:w="4134" w:type="dxa"/>
          </w:tcPr>
          <w:p w14:paraId="07BB6708" w14:textId="77777777" w:rsidR="00D27948" w:rsidRDefault="62FDE19A" w:rsidP="62FDE19A">
            <w:pPr>
              <w:cnfStyle w:val="000000100000" w:firstRow="0" w:lastRow="0" w:firstColumn="0" w:lastColumn="0" w:oddVBand="0" w:evenVBand="0" w:oddHBand="1" w:evenHBand="0" w:firstRowFirstColumn="0" w:firstRowLastColumn="0" w:lastRowFirstColumn="0" w:lastRowLastColumn="0"/>
              <w:rPr>
                <w:sz w:val="20"/>
                <w:szCs w:val="20"/>
              </w:rPr>
            </w:pPr>
            <w:r w:rsidRPr="62FDE19A">
              <w:rPr>
                <w:sz w:val="20"/>
                <w:szCs w:val="20"/>
              </w:rPr>
              <w:t>Port der verwendet wird, um mit dem Webserver zu kommunizieren</w:t>
            </w:r>
          </w:p>
        </w:tc>
      </w:tr>
      <w:tr w:rsidR="00D27948" w14:paraId="120E2A9B" w14:textId="77777777" w:rsidTr="39C24ACC">
        <w:tc>
          <w:tcPr>
            <w:cnfStyle w:val="001000000000" w:firstRow="0" w:lastRow="0" w:firstColumn="1" w:lastColumn="0" w:oddVBand="0" w:evenVBand="0" w:oddHBand="0" w:evenHBand="0" w:firstRowFirstColumn="0" w:firstRowLastColumn="0" w:lastRowFirstColumn="0" w:lastRowLastColumn="0"/>
            <w:tcW w:w="4134" w:type="dxa"/>
          </w:tcPr>
          <w:p w14:paraId="246BFAB6" w14:textId="77777777" w:rsidR="00D27948" w:rsidRDefault="62FDE19A" w:rsidP="62FDE19A">
            <w:pPr>
              <w:rPr>
                <w:b w:val="0"/>
                <w:bCs w:val="0"/>
                <w:sz w:val="20"/>
                <w:szCs w:val="20"/>
              </w:rPr>
            </w:pPr>
            <w:r w:rsidRPr="62FDE19A">
              <w:rPr>
                <w:b w:val="0"/>
                <w:bCs w:val="0"/>
                <w:sz w:val="20"/>
                <w:szCs w:val="20"/>
              </w:rPr>
              <w:t>echo $_SERVER["SERVER_PORT"];</w:t>
            </w:r>
          </w:p>
        </w:tc>
        <w:tc>
          <w:tcPr>
            <w:tcW w:w="4134" w:type="dxa"/>
          </w:tcPr>
          <w:p w14:paraId="385057DA" w14:textId="77777777" w:rsidR="00D27948" w:rsidRDefault="62FDE19A" w:rsidP="62FDE19A">
            <w:pPr>
              <w:cnfStyle w:val="000000000000" w:firstRow="0" w:lastRow="0" w:firstColumn="0" w:lastColumn="0" w:oddVBand="0" w:evenVBand="0" w:oddHBand="0" w:evenHBand="0" w:firstRowFirstColumn="0" w:firstRowLastColumn="0" w:lastRowFirstColumn="0" w:lastRowLastColumn="0"/>
              <w:rPr>
                <w:sz w:val="20"/>
                <w:szCs w:val="20"/>
              </w:rPr>
            </w:pPr>
            <w:r w:rsidRPr="62FDE19A">
              <w:rPr>
                <w:sz w:val="20"/>
                <w:szCs w:val="20"/>
              </w:rPr>
              <w:t>Port der vom Webserver verwendet wird, um mit dem Besucher zu kommunizieren</w:t>
            </w:r>
          </w:p>
        </w:tc>
      </w:tr>
    </w:tbl>
    <w:p w14:paraId="46BE4623" w14:textId="77777777" w:rsidR="00812CF2" w:rsidRDefault="00812CF2" w:rsidP="00812CF2"/>
    <w:p w14:paraId="2F731D4E" w14:textId="77777777" w:rsidR="00267592" w:rsidRDefault="00267592">
      <w:r>
        <w:br w:type="page"/>
      </w:r>
    </w:p>
    <w:p w14:paraId="62EA4D1F" w14:textId="77777777" w:rsidR="00267592" w:rsidRDefault="62FDE19A" w:rsidP="00267592">
      <w:pPr>
        <w:pStyle w:val="berschrift1"/>
      </w:pPr>
      <w:bookmarkStart w:id="9" w:name="_Toc494879484"/>
      <w:r>
        <w:lastRenderedPageBreak/>
        <w:t>Funktionen zu Arraybearbeitung</w:t>
      </w:r>
      <w:bookmarkEnd w:id="9"/>
    </w:p>
    <w:p w14:paraId="13B72EE1" w14:textId="77777777" w:rsidR="00267592" w:rsidRDefault="00267592" w:rsidP="00267592"/>
    <w:p w14:paraId="3479156D" w14:textId="77777777" w:rsidR="00267592" w:rsidRDefault="62FDE19A" w:rsidP="00267592">
      <w:pPr>
        <w:pStyle w:val="berschrift2"/>
      </w:pPr>
      <w:bookmarkStart w:id="10" w:name="_Toc494879485"/>
      <w:r>
        <w:t>Arrayzeiger</w:t>
      </w:r>
      <w:bookmarkEnd w:id="10"/>
    </w:p>
    <w:p w14:paraId="55FCDF80" w14:textId="77777777" w:rsidR="00267592" w:rsidRDefault="00267592" w:rsidP="00267592"/>
    <w:p w14:paraId="065CE0CB" w14:textId="77777777" w:rsidR="007B26CE" w:rsidRDefault="007B26CE" w:rsidP="00267592">
      <w:r>
        <w:rPr>
          <w:noProof/>
        </w:rPr>
        <w:drawing>
          <wp:inline distT="0" distB="0" distL="0" distR="0" wp14:anchorId="2075AEB7" wp14:editId="07777777">
            <wp:extent cx="5256530" cy="3504565"/>
            <wp:effectExtent l="0" t="0" r="127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gweiser_weltnaturerbe_wangerooge_foto_nlpv-izwoch_img_514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56530" cy="3504565"/>
                    </a:xfrm>
                    <a:prstGeom prst="rect">
                      <a:avLst/>
                    </a:prstGeom>
                  </pic:spPr>
                </pic:pic>
              </a:graphicData>
            </a:graphic>
          </wp:inline>
        </w:drawing>
      </w:r>
    </w:p>
    <w:p w14:paraId="13487E06" w14:textId="77777777" w:rsidR="007B26CE" w:rsidRDefault="007B26CE" w:rsidP="00267592"/>
    <w:p w14:paraId="05616BFC" w14:textId="36392959" w:rsidR="00267592" w:rsidRDefault="62FDE19A" w:rsidP="00267592">
      <w:r>
        <w:t>Jedes Element, welches mehr als eine Wert beinhaltet, besitzt einen Pointer (Zeiger), dieser zeigt im Array auf ein bestimmtes Element bzw. Wert. Dieser sogenannte Pointer ist nun vergleichbar mit einem Wegweiser.</w:t>
      </w:r>
    </w:p>
    <w:p w14:paraId="62F4D147" w14:textId="77777777" w:rsidR="00136E03" w:rsidRDefault="00136E03" w:rsidP="00267592"/>
    <w:p w14:paraId="09B3BCE0" w14:textId="77777777" w:rsidR="00136E03" w:rsidRDefault="62FDE19A" w:rsidP="00136E03">
      <w:pPr>
        <w:pStyle w:val="berschrift2"/>
      </w:pPr>
      <w:bookmarkStart w:id="11" w:name="_Toc494879486"/>
      <w:r>
        <w:t>Arrayfunktionen</w:t>
      </w:r>
      <w:bookmarkEnd w:id="11"/>
    </w:p>
    <w:p w14:paraId="2F5BF11B" w14:textId="77777777" w:rsidR="00136E03" w:rsidRDefault="00136E03" w:rsidP="00136E03"/>
    <w:p w14:paraId="7482CAA5" w14:textId="37BE4A05" w:rsidR="00136E03" w:rsidRDefault="62FDE19A" w:rsidP="00136E03">
      <w:r>
        <w:t>PHP bietet mehr als 50 Funktionen im Zusammenhang mit Arrays an, diese können sie online konsultieren.</w:t>
      </w:r>
    </w:p>
    <w:p w14:paraId="26D7E9C7" w14:textId="77777777" w:rsidR="007B26CE" w:rsidRDefault="007B26CE" w:rsidP="00136E03"/>
    <w:p w14:paraId="1FA87F43" w14:textId="77777777" w:rsidR="007B26CE" w:rsidRDefault="0092285F" w:rsidP="00136E03">
      <w:hyperlink r:id="rId16" w:history="1">
        <w:r w:rsidR="007B26CE" w:rsidRPr="00B60AED">
          <w:rPr>
            <w:rStyle w:val="Hyperlink"/>
          </w:rPr>
          <w:t>http://php.net/manual/de/ref.array.php</w:t>
        </w:r>
      </w:hyperlink>
    </w:p>
    <w:p w14:paraId="1466837A" w14:textId="77777777" w:rsidR="007B26CE" w:rsidRDefault="007B26CE">
      <w:r>
        <w:br w:type="page"/>
      </w:r>
    </w:p>
    <w:p w14:paraId="16876315" w14:textId="7A91AA30" w:rsidR="00136E03" w:rsidRDefault="39C24ACC" w:rsidP="00136E03">
      <w:pPr>
        <w:pStyle w:val="berschrift2"/>
      </w:pPr>
      <w:bookmarkStart w:id="12" w:name="_Toc494879487"/>
      <w:r>
        <w:lastRenderedPageBreak/>
        <w:t>Array erweitern</w:t>
      </w:r>
      <w:bookmarkEnd w:id="12"/>
    </w:p>
    <w:p w14:paraId="105DA6F2" w14:textId="77777777" w:rsidR="005119A8" w:rsidRDefault="005119A8" w:rsidP="00136E03"/>
    <w:p w14:paraId="0507F2A2" w14:textId="77777777" w:rsidR="00136E03" w:rsidRDefault="39C24ACC" w:rsidP="00136E03">
      <w:r>
        <w:t xml:space="preserve">Sie können mittels der Funktion </w:t>
      </w:r>
      <w:proofErr w:type="spellStart"/>
      <w:r>
        <w:t>array_</w:t>
      </w:r>
      <w:proofErr w:type="gramStart"/>
      <w:r>
        <w:t>merge</w:t>
      </w:r>
      <w:proofErr w:type="spellEnd"/>
      <w:r>
        <w:t>(</w:t>
      </w:r>
      <w:proofErr w:type="gramEnd"/>
      <w:r>
        <w:t>) mehrere Arrays miteinander verknüpfen.</w:t>
      </w:r>
    </w:p>
    <w:p w14:paraId="4E1F4AAC" w14:textId="77777777" w:rsidR="00136E03" w:rsidRDefault="00136E03" w:rsidP="00136E03"/>
    <w:p w14:paraId="33809B1A" w14:textId="77777777" w:rsidR="00136E03" w:rsidRDefault="62FDE19A" w:rsidP="00136E03">
      <w:r>
        <w:t>Code:</w:t>
      </w:r>
    </w:p>
    <w:p w14:paraId="2225F93A" w14:textId="77777777" w:rsidR="00136E03" w:rsidRDefault="00136E03" w:rsidP="00136E03"/>
    <w:p w14:paraId="48880618" w14:textId="77777777" w:rsidR="00136E03" w:rsidRDefault="00F413A8" w:rsidP="00136E03">
      <w:r>
        <w:rPr>
          <w:noProof/>
        </w:rPr>
        <w:drawing>
          <wp:inline distT="0" distB="0" distL="0" distR="0" wp14:anchorId="7FAA6CD0" wp14:editId="07777777">
            <wp:extent cx="5103628" cy="663385"/>
            <wp:effectExtent l="0" t="0" r="1905" b="3810"/>
            <wp:docPr id="5" name="Grafik 5" descr="Bildschirmausschn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9C7EA4.tmp"/>
                    <pic:cNvPicPr/>
                  </pic:nvPicPr>
                  <pic:blipFill>
                    <a:blip r:embed="rId17">
                      <a:extLst>
                        <a:ext uri="{28A0092B-C50C-407E-A947-70E740481C1C}">
                          <a14:useLocalDpi xmlns:a14="http://schemas.microsoft.com/office/drawing/2010/main" val="0"/>
                        </a:ext>
                      </a:extLst>
                    </a:blip>
                    <a:stretch>
                      <a:fillRect/>
                    </a:stretch>
                  </pic:blipFill>
                  <pic:spPr>
                    <a:xfrm>
                      <a:off x="0" y="0"/>
                      <a:ext cx="5136616" cy="667673"/>
                    </a:xfrm>
                    <a:prstGeom prst="rect">
                      <a:avLst/>
                    </a:prstGeom>
                  </pic:spPr>
                </pic:pic>
              </a:graphicData>
            </a:graphic>
          </wp:inline>
        </w:drawing>
      </w:r>
    </w:p>
    <w:p w14:paraId="4EEEF1E9" w14:textId="77777777" w:rsidR="00F413A8" w:rsidRDefault="00F413A8" w:rsidP="00136E03"/>
    <w:p w14:paraId="6B6442AA" w14:textId="3BFD8B37" w:rsidR="00F413A8" w:rsidRDefault="39C24ACC" w:rsidP="005119A8">
      <w:pPr>
        <w:pStyle w:val="berschrift2"/>
      </w:pPr>
      <w:bookmarkStart w:id="13" w:name="_Toc494879488"/>
      <w:r>
        <w:t>Array sortieren</w:t>
      </w:r>
      <w:bookmarkEnd w:id="13"/>
    </w:p>
    <w:p w14:paraId="149BF509" w14:textId="77777777" w:rsidR="005119A8" w:rsidRDefault="005119A8" w:rsidP="005119A8"/>
    <w:p w14:paraId="058259EF" w14:textId="77777777" w:rsidR="005119A8" w:rsidRDefault="39C24ACC" w:rsidP="005119A8">
      <w:r>
        <w:t xml:space="preserve">Arrays können sie mit der Funktion </w:t>
      </w:r>
      <w:proofErr w:type="spellStart"/>
      <w:proofErr w:type="gramStart"/>
      <w:r>
        <w:t>sort</w:t>
      </w:r>
      <w:proofErr w:type="spellEnd"/>
      <w:r>
        <w:t>(</w:t>
      </w:r>
      <w:proofErr w:type="gramEnd"/>
      <w:r>
        <w:t>) sortiert werden, ebenfalls können sie bestimmen ob von A nach Z oder von Z nach A sortiert werden soll, also auf oder absteigend.</w:t>
      </w:r>
    </w:p>
    <w:p w14:paraId="1AAB5A13" w14:textId="77777777" w:rsidR="005119A8" w:rsidRDefault="005119A8" w:rsidP="005119A8"/>
    <w:p w14:paraId="3D842B88" w14:textId="77777777" w:rsidR="005119A8" w:rsidRPr="005119A8" w:rsidRDefault="62FDE19A" w:rsidP="005119A8">
      <w:r>
        <w:t>Code:</w:t>
      </w:r>
      <w:r w:rsidR="005119A8">
        <w:rPr>
          <w:noProof/>
        </w:rPr>
        <w:drawing>
          <wp:inline distT="0" distB="0" distL="0" distR="0" wp14:anchorId="72042E92" wp14:editId="76BA9BDB">
            <wp:extent cx="5103495" cy="673232"/>
            <wp:effectExtent l="0" t="0" r="1905" b="0"/>
            <wp:docPr id="890277602" name="picture" descr="Bildschirmausschn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5103495" cy="673232"/>
                    </a:xfrm>
                    <a:prstGeom prst="rect">
                      <a:avLst/>
                    </a:prstGeom>
                  </pic:spPr>
                </pic:pic>
              </a:graphicData>
            </a:graphic>
          </wp:inline>
        </w:drawing>
      </w:r>
    </w:p>
    <w:p w14:paraId="722D01F1" w14:textId="77777777" w:rsidR="005119A8" w:rsidRPr="005119A8" w:rsidRDefault="005119A8" w:rsidP="005119A8"/>
    <w:sectPr w:rsidR="005119A8" w:rsidRPr="005119A8" w:rsidSect="004E492C">
      <w:headerReference w:type="default" r:id="rId19"/>
      <w:footerReference w:type="default" r:id="rId20"/>
      <w:pgSz w:w="11906" w:h="16838"/>
      <w:pgMar w:top="2041" w:right="1814" w:bottom="2041" w:left="1814" w:header="709"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BBEDBE" w14:textId="77777777" w:rsidR="003005E0" w:rsidRDefault="003005E0" w:rsidP="00B26B86">
      <w:r>
        <w:separator/>
      </w:r>
    </w:p>
  </w:endnote>
  <w:endnote w:type="continuationSeparator" w:id="0">
    <w:p w14:paraId="300DA73C" w14:textId="77777777" w:rsidR="003005E0" w:rsidRDefault="003005E0" w:rsidP="00B2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rutiger LT 45 Light">
    <w:altName w:val="Frutiger LT 45 Light"/>
    <w:panose1 w:val="020B0402020204020204"/>
    <w:charset w:val="00"/>
    <w:family w:val="swiss"/>
    <w:pitch w:val="variable"/>
    <w:sig w:usb0="80000027"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3F204" w14:textId="4F1B5282" w:rsidR="00CA4E64" w:rsidRPr="00A8621E" w:rsidRDefault="009A202F" w:rsidP="00CA4E64">
    <w:pPr>
      <w:pStyle w:val="Fuzeile"/>
      <w:pBdr>
        <w:top w:val="single" w:sz="4" w:space="1" w:color="auto"/>
      </w:pBdr>
    </w:pPr>
    <w:r>
      <w:tab/>
    </w:r>
    <w:r w:rsidR="00CA4E64" w:rsidRPr="00A8621E">
      <w:tab/>
    </w:r>
    <w:r w:rsidR="00CA4E64" w:rsidRPr="136C0D8C">
      <w:rPr>
        <w:noProof/>
        <w:lang w:val="de-DE"/>
      </w:rPr>
      <w:fldChar w:fldCharType="begin"/>
    </w:r>
    <w:r w:rsidR="00CA4E64" w:rsidRPr="00A8621E">
      <w:rPr>
        <w:lang w:val="de-DE"/>
      </w:rPr>
      <w:instrText xml:space="preserve"> PAGE </w:instrText>
    </w:r>
    <w:r w:rsidR="00CA4E64" w:rsidRPr="136C0D8C">
      <w:rPr>
        <w:lang w:val="de-DE"/>
      </w:rPr>
      <w:fldChar w:fldCharType="separate"/>
    </w:r>
    <w:r w:rsidR="0092285F">
      <w:rPr>
        <w:noProof/>
        <w:lang w:val="de-DE"/>
      </w:rPr>
      <w:t>2</w:t>
    </w:r>
    <w:r w:rsidR="00CA4E64" w:rsidRPr="136C0D8C">
      <w:rPr>
        <w:noProof/>
        <w:lang w:val="de-DE"/>
      </w:rPr>
      <w:fldChar w:fldCharType="end"/>
    </w:r>
    <w:r w:rsidR="00CA4E64" w:rsidRPr="00A8621E">
      <w:rPr>
        <w:lang w:val="de-DE"/>
      </w:rPr>
      <w:t>/</w:t>
    </w:r>
    <w:r w:rsidR="00CA4E64" w:rsidRPr="136C0D8C">
      <w:rPr>
        <w:noProof/>
        <w:lang w:val="de-DE"/>
      </w:rPr>
      <w:fldChar w:fldCharType="begin"/>
    </w:r>
    <w:r w:rsidR="00CA4E64" w:rsidRPr="00A8621E">
      <w:rPr>
        <w:lang w:val="de-DE"/>
      </w:rPr>
      <w:instrText xml:space="preserve"> NUMPAGES  </w:instrText>
    </w:r>
    <w:r w:rsidR="00CA4E64" w:rsidRPr="136C0D8C">
      <w:rPr>
        <w:lang w:val="de-DE"/>
      </w:rPr>
      <w:fldChar w:fldCharType="separate"/>
    </w:r>
    <w:r w:rsidR="0092285F">
      <w:rPr>
        <w:noProof/>
        <w:lang w:val="de-DE"/>
      </w:rPr>
      <w:t>7</w:t>
    </w:r>
    <w:r w:rsidR="00CA4E64" w:rsidRPr="136C0D8C">
      <w:rPr>
        <w:noProof/>
        <w:lang w:val="de-DE"/>
      </w:rPr>
      <w:fldChar w:fldCharType="end"/>
    </w:r>
  </w:p>
  <w:p w14:paraId="3AE07305" w14:textId="77777777" w:rsidR="00CA4E64" w:rsidRDefault="00CA4E6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6D379D" w14:textId="77777777" w:rsidR="003005E0" w:rsidRDefault="003005E0" w:rsidP="00B26B86">
      <w:r>
        <w:separator/>
      </w:r>
    </w:p>
  </w:footnote>
  <w:footnote w:type="continuationSeparator" w:id="0">
    <w:p w14:paraId="437C18E7" w14:textId="77777777" w:rsidR="003005E0" w:rsidRDefault="003005E0" w:rsidP="00B2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76A770" w14:textId="77777777" w:rsidR="003005E0" w:rsidRDefault="003005E0" w:rsidP="00CA4E64">
    <w:pPr>
      <w:pStyle w:val="Kopfzeile"/>
      <w:pBdr>
        <w:bottom w:val="single" w:sz="4" w:space="1" w:color="auto"/>
      </w:pBdr>
      <w:jc w:val="right"/>
      <w:rPr>
        <w:b/>
        <w:sz w:val="28"/>
        <w:szCs w:val="28"/>
      </w:rPr>
    </w:pPr>
  </w:p>
  <w:p w14:paraId="18765D50" w14:textId="77777777" w:rsidR="00CA4E64" w:rsidRPr="00A8621E" w:rsidRDefault="003005E0" w:rsidP="00CA4E64">
    <w:pPr>
      <w:pStyle w:val="Kopfzeile"/>
      <w:pBdr>
        <w:bottom w:val="single" w:sz="4" w:space="1" w:color="auto"/>
      </w:pBdr>
      <w:jc w:val="right"/>
    </w:pPr>
    <w:r w:rsidRPr="136C0D8C">
      <w:rPr>
        <w:b/>
        <w:bCs/>
        <w:sz w:val="28"/>
        <w:szCs w:val="28"/>
      </w:rPr>
      <w:t>Cheat Sheet</w:t>
    </w:r>
    <w:r w:rsidR="00CA4E64" w:rsidRPr="136C0D8C">
      <w:rPr>
        <w:b/>
        <w:bCs/>
        <w:sz w:val="28"/>
        <w:szCs w:val="28"/>
      </w:rPr>
      <w:t xml:space="preserve"> </w:t>
    </w:r>
    <w:r w:rsidR="00CA4E64" w:rsidRPr="00A8621E">
      <w:tab/>
    </w:r>
    <w:r w:rsidR="00CA4E64" w:rsidRPr="00A8621E">
      <w:tab/>
    </w:r>
  </w:p>
  <w:p w14:paraId="7549D0D1" w14:textId="77777777" w:rsidR="00CA4E64" w:rsidRDefault="00CA4E6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74EEF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5A098D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BA19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C0EC6E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672B29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8E20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FCA0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46B86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F64C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6D467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412F95"/>
    <w:multiLevelType w:val="hybridMultilevel"/>
    <w:tmpl w:val="30E8B7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11DA12FD"/>
    <w:multiLevelType w:val="hybridMultilevel"/>
    <w:tmpl w:val="36FCC9F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16C838CE"/>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490B6AE2"/>
    <w:multiLevelType w:val="hybridMultilevel"/>
    <w:tmpl w:val="7564F606"/>
    <w:lvl w:ilvl="0" w:tplc="CFA817BC">
      <w:numFmt w:val="bullet"/>
      <w:lvlText w:val="-"/>
      <w:lvlJc w:val="left"/>
      <w:pPr>
        <w:ind w:left="720" w:hanging="360"/>
      </w:pPr>
      <w:rPr>
        <w:rFonts w:ascii="Frutiger LT 45 Light" w:eastAsia="Times New Roman" w:hAnsi="Frutiger LT 45 Light"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B31525C"/>
    <w:multiLevelType w:val="hybridMultilevel"/>
    <w:tmpl w:val="A5D2082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DDF30EB"/>
    <w:multiLevelType w:val="hybridMultilevel"/>
    <w:tmpl w:val="C4DA5542"/>
    <w:lvl w:ilvl="0" w:tplc="2B50E056">
      <w:start w:val="5"/>
      <w:numFmt w:val="bullet"/>
      <w:lvlText w:val="-"/>
      <w:lvlJc w:val="left"/>
      <w:pPr>
        <w:ind w:left="1065" w:hanging="705"/>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DFC7786"/>
    <w:multiLevelType w:val="hybridMultilevel"/>
    <w:tmpl w:val="DCC061C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43B2791"/>
    <w:multiLevelType w:val="hybridMultilevel"/>
    <w:tmpl w:val="611E4E6A"/>
    <w:lvl w:ilvl="0" w:tplc="0807000F">
      <w:start w:val="1"/>
      <w:numFmt w:val="decimal"/>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5E4719BD"/>
    <w:multiLevelType w:val="hybridMultilevel"/>
    <w:tmpl w:val="DCC061C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605739FB"/>
    <w:multiLevelType w:val="hybridMultilevel"/>
    <w:tmpl w:val="0B2E4FE4"/>
    <w:lvl w:ilvl="0" w:tplc="6F42A436">
      <w:start w:val="1"/>
      <w:numFmt w:val="decimal"/>
      <w:lvlText w:val="%1."/>
      <w:lvlJc w:val="left"/>
      <w:pPr>
        <w:ind w:left="720" w:hanging="360"/>
      </w:pPr>
    </w:lvl>
    <w:lvl w:ilvl="1" w:tplc="5D68CCFE">
      <w:start w:val="1"/>
      <w:numFmt w:val="lowerLetter"/>
      <w:lvlText w:val="%2."/>
      <w:lvlJc w:val="left"/>
      <w:pPr>
        <w:ind w:left="1440" w:hanging="360"/>
      </w:pPr>
    </w:lvl>
    <w:lvl w:ilvl="2" w:tplc="C3A06D02">
      <w:start w:val="1"/>
      <w:numFmt w:val="lowerRoman"/>
      <w:lvlText w:val="%3."/>
      <w:lvlJc w:val="right"/>
      <w:pPr>
        <w:ind w:left="2160" w:hanging="180"/>
      </w:pPr>
    </w:lvl>
    <w:lvl w:ilvl="3" w:tplc="560449EC">
      <w:start w:val="1"/>
      <w:numFmt w:val="decimal"/>
      <w:lvlText w:val="%4."/>
      <w:lvlJc w:val="left"/>
      <w:pPr>
        <w:ind w:left="2880" w:hanging="360"/>
      </w:pPr>
    </w:lvl>
    <w:lvl w:ilvl="4" w:tplc="38CE9D1A">
      <w:start w:val="1"/>
      <w:numFmt w:val="lowerLetter"/>
      <w:lvlText w:val="%5."/>
      <w:lvlJc w:val="left"/>
      <w:pPr>
        <w:ind w:left="3600" w:hanging="360"/>
      </w:pPr>
    </w:lvl>
    <w:lvl w:ilvl="5" w:tplc="682CC29C">
      <w:start w:val="1"/>
      <w:numFmt w:val="lowerRoman"/>
      <w:lvlText w:val="%6."/>
      <w:lvlJc w:val="right"/>
      <w:pPr>
        <w:ind w:left="4320" w:hanging="180"/>
      </w:pPr>
    </w:lvl>
    <w:lvl w:ilvl="6" w:tplc="7242CEAE">
      <w:start w:val="1"/>
      <w:numFmt w:val="decimal"/>
      <w:lvlText w:val="%7."/>
      <w:lvlJc w:val="left"/>
      <w:pPr>
        <w:ind w:left="5040" w:hanging="360"/>
      </w:pPr>
    </w:lvl>
    <w:lvl w:ilvl="7" w:tplc="994A3592">
      <w:start w:val="1"/>
      <w:numFmt w:val="lowerLetter"/>
      <w:lvlText w:val="%8."/>
      <w:lvlJc w:val="left"/>
      <w:pPr>
        <w:ind w:left="5760" w:hanging="360"/>
      </w:pPr>
    </w:lvl>
    <w:lvl w:ilvl="8" w:tplc="AFCC9238">
      <w:start w:val="1"/>
      <w:numFmt w:val="lowerRoman"/>
      <w:lvlText w:val="%9."/>
      <w:lvlJc w:val="right"/>
      <w:pPr>
        <w:ind w:left="6480" w:hanging="180"/>
      </w:pPr>
    </w:lvl>
  </w:abstractNum>
  <w:abstractNum w:abstractNumId="20" w15:restartNumberingAfterBreak="0">
    <w:nsid w:val="611A7D94"/>
    <w:multiLevelType w:val="hybridMultilevel"/>
    <w:tmpl w:val="DCC061C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62EE1584"/>
    <w:multiLevelType w:val="hybridMultilevel"/>
    <w:tmpl w:val="A6327B02"/>
    <w:lvl w:ilvl="0" w:tplc="0414BF40">
      <w:start w:val="1"/>
      <w:numFmt w:val="decimal"/>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694536F1"/>
    <w:multiLevelType w:val="hybridMultilevel"/>
    <w:tmpl w:val="74CE8D06"/>
    <w:lvl w:ilvl="0" w:tplc="20A84384">
      <w:start w:val="1"/>
      <w:numFmt w:val="decimal"/>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6783B0D"/>
    <w:multiLevelType w:val="hybridMultilevel"/>
    <w:tmpl w:val="D3B0949E"/>
    <w:lvl w:ilvl="0" w:tplc="E814CB60">
      <w:start w:val="1"/>
      <w:numFmt w:val="decimal"/>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7B2474B7"/>
    <w:multiLevelType w:val="hybridMultilevel"/>
    <w:tmpl w:val="CD8064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4"/>
  </w:num>
  <w:num w:numId="14">
    <w:abstractNumId w:val="11"/>
  </w:num>
  <w:num w:numId="15">
    <w:abstractNumId w:val="22"/>
  </w:num>
  <w:num w:numId="16">
    <w:abstractNumId w:val="17"/>
  </w:num>
  <w:num w:numId="17">
    <w:abstractNumId w:val="24"/>
  </w:num>
  <w:num w:numId="18">
    <w:abstractNumId w:val="23"/>
  </w:num>
  <w:num w:numId="19">
    <w:abstractNumId w:val="21"/>
  </w:num>
  <w:num w:numId="20">
    <w:abstractNumId w:val="13"/>
  </w:num>
  <w:num w:numId="21">
    <w:abstractNumId w:val="15"/>
  </w:num>
  <w:num w:numId="22">
    <w:abstractNumId w:val="18"/>
  </w:num>
  <w:num w:numId="23">
    <w:abstractNumId w:val="16"/>
  </w:num>
  <w:num w:numId="24">
    <w:abstractNumId w:val="20"/>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hideSpellingErrors/>
  <w:hideGrammaticalError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5E0"/>
    <w:rsid w:val="00002C14"/>
    <w:rsid w:val="00007A4E"/>
    <w:rsid w:val="00007DAA"/>
    <w:rsid w:val="00024DAD"/>
    <w:rsid w:val="00031644"/>
    <w:rsid w:val="00032802"/>
    <w:rsid w:val="000363B9"/>
    <w:rsid w:val="000413FA"/>
    <w:rsid w:val="00042F0B"/>
    <w:rsid w:val="000506BC"/>
    <w:rsid w:val="00055323"/>
    <w:rsid w:val="00056D54"/>
    <w:rsid w:val="00072AAA"/>
    <w:rsid w:val="00081E58"/>
    <w:rsid w:val="000863A2"/>
    <w:rsid w:val="000A7354"/>
    <w:rsid w:val="000C1DA6"/>
    <w:rsid w:val="000E0939"/>
    <w:rsid w:val="000E44B5"/>
    <w:rsid w:val="000F5AA6"/>
    <w:rsid w:val="000F68DE"/>
    <w:rsid w:val="000F7100"/>
    <w:rsid w:val="0010070F"/>
    <w:rsid w:val="0010079F"/>
    <w:rsid w:val="00121234"/>
    <w:rsid w:val="00130096"/>
    <w:rsid w:val="00133E69"/>
    <w:rsid w:val="00136E03"/>
    <w:rsid w:val="0015710E"/>
    <w:rsid w:val="00160DB9"/>
    <w:rsid w:val="00161C2B"/>
    <w:rsid w:val="00163E27"/>
    <w:rsid w:val="00177332"/>
    <w:rsid w:val="00184DD7"/>
    <w:rsid w:val="00187E4F"/>
    <w:rsid w:val="001900EA"/>
    <w:rsid w:val="001A3736"/>
    <w:rsid w:val="001A4FCF"/>
    <w:rsid w:val="001A635A"/>
    <w:rsid w:val="001B214E"/>
    <w:rsid w:val="001C21E2"/>
    <w:rsid w:val="001C5011"/>
    <w:rsid w:val="001E0882"/>
    <w:rsid w:val="001E2176"/>
    <w:rsid w:val="001E3E97"/>
    <w:rsid w:val="002032F5"/>
    <w:rsid w:val="00207A25"/>
    <w:rsid w:val="0021746A"/>
    <w:rsid w:val="00220A35"/>
    <w:rsid w:val="002223E5"/>
    <w:rsid w:val="00223CD5"/>
    <w:rsid w:val="00225A4C"/>
    <w:rsid w:val="00227BEC"/>
    <w:rsid w:val="00236D41"/>
    <w:rsid w:val="00236DC4"/>
    <w:rsid w:val="00240AB2"/>
    <w:rsid w:val="002608F5"/>
    <w:rsid w:val="00266200"/>
    <w:rsid w:val="00267592"/>
    <w:rsid w:val="00272A86"/>
    <w:rsid w:val="00282D89"/>
    <w:rsid w:val="00285D48"/>
    <w:rsid w:val="002867B6"/>
    <w:rsid w:val="00290B63"/>
    <w:rsid w:val="00292F54"/>
    <w:rsid w:val="002A1C79"/>
    <w:rsid w:val="002C079E"/>
    <w:rsid w:val="002C07A0"/>
    <w:rsid w:val="002C3519"/>
    <w:rsid w:val="002C6319"/>
    <w:rsid w:val="002C6EAD"/>
    <w:rsid w:val="002D5D61"/>
    <w:rsid w:val="002E0BB2"/>
    <w:rsid w:val="002E304C"/>
    <w:rsid w:val="002F4462"/>
    <w:rsid w:val="003005E0"/>
    <w:rsid w:val="00305CB5"/>
    <w:rsid w:val="00311659"/>
    <w:rsid w:val="00312564"/>
    <w:rsid w:val="00324A7D"/>
    <w:rsid w:val="00350C53"/>
    <w:rsid w:val="00361012"/>
    <w:rsid w:val="003614D0"/>
    <w:rsid w:val="003678CF"/>
    <w:rsid w:val="00382A9E"/>
    <w:rsid w:val="00385B7B"/>
    <w:rsid w:val="003861FF"/>
    <w:rsid w:val="003A4595"/>
    <w:rsid w:val="003B3FD3"/>
    <w:rsid w:val="003C0659"/>
    <w:rsid w:val="003C237D"/>
    <w:rsid w:val="003C2A44"/>
    <w:rsid w:val="003C2DA3"/>
    <w:rsid w:val="003D049D"/>
    <w:rsid w:val="004066FE"/>
    <w:rsid w:val="00407818"/>
    <w:rsid w:val="00411FE3"/>
    <w:rsid w:val="00414873"/>
    <w:rsid w:val="004219EB"/>
    <w:rsid w:val="0042310B"/>
    <w:rsid w:val="00432BBB"/>
    <w:rsid w:val="00450ED0"/>
    <w:rsid w:val="0046544F"/>
    <w:rsid w:val="004678DA"/>
    <w:rsid w:val="004716B9"/>
    <w:rsid w:val="00477763"/>
    <w:rsid w:val="004875BF"/>
    <w:rsid w:val="004A12EF"/>
    <w:rsid w:val="004A251B"/>
    <w:rsid w:val="004B06DE"/>
    <w:rsid w:val="004C2844"/>
    <w:rsid w:val="004C38F6"/>
    <w:rsid w:val="004E47CA"/>
    <w:rsid w:val="004E492C"/>
    <w:rsid w:val="0050107B"/>
    <w:rsid w:val="00501451"/>
    <w:rsid w:val="0050283F"/>
    <w:rsid w:val="00507AF0"/>
    <w:rsid w:val="005119A8"/>
    <w:rsid w:val="0051513E"/>
    <w:rsid w:val="00533B23"/>
    <w:rsid w:val="005429B2"/>
    <w:rsid w:val="005620B9"/>
    <w:rsid w:val="00565612"/>
    <w:rsid w:val="00566D15"/>
    <w:rsid w:val="00586796"/>
    <w:rsid w:val="00596306"/>
    <w:rsid w:val="005A489A"/>
    <w:rsid w:val="005B4852"/>
    <w:rsid w:val="005B6149"/>
    <w:rsid w:val="005C0DB4"/>
    <w:rsid w:val="005C3536"/>
    <w:rsid w:val="005C67EF"/>
    <w:rsid w:val="005D02E6"/>
    <w:rsid w:val="005D2163"/>
    <w:rsid w:val="005D40DF"/>
    <w:rsid w:val="005D6CC5"/>
    <w:rsid w:val="005E5729"/>
    <w:rsid w:val="005F6F0B"/>
    <w:rsid w:val="005F767B"/>
    <w:rsid w:val="00603610"/>
    <w:rsid w:val="006136A9"/>
    <w:rsid w:val="00620422"/>
    <w:rsid w:val="006325FE"/>
    <w:rsid w:val="00643781"/>
    <w:rsid w:val="00652B55"/>
    <w:rsid w:val="00654CAB"/>
    <w:rsid w:val="00661EC9"/>
    <w:rsid w:val="006651FF"/>
    <w:rsid w:val="00665557"/>
    <w:rsid w:val="006721A7"/>
    <w:rsid w:val="006969C2"/>
    <w:rsid w:val="006A6C62"/>
    <w:rsid w:val="006B4F37"/>
    <w:rsid w:val="006C40F1"/>
    <w:rsid w:val="006D1E15"/>
    <w:rsid w:val="006D6BE7"/>
    <w:rsid w:val="006E1F5B"/>
    <w:rsid w:val="006E339D"/>
    <w:rsid w:val="006E3E8A"/>
    <w:rsid w:val="006E72F6"/>
    <w:rsid w:val="006F0E4E"/>
    <w:rsid w:val="00700A41"/>
    <w:rsid w:val="00713AB9"/>
    <w:rsid w:val="00733A88"/>
    <w:rsid w:val="00735B93"/>
    <w:rsid w:val="007405D9"/>
    <w:rsid w:val="00772070"/>
    <w:rsid w:val="007778F6"/>
    <w:rsid w:val="00783157"/>
    <w:rsid w:val="00795573"/>
    <w:rsid w:val="007A09EB"/>
    <w:rsid w:val="007A5E99"/>
    <w:rsid w:val="007B006B"/>
    <w:rsid w:val="007B26CE"/>
    <w:rsid w:val="007B611A"/>
    <w:rsid w:val="007B67D4"/>
    <w:rsid w:val="007D54B9"/>
    <w:rsid w:val="007E0917"/>
    <w:rsid w:val="007F11E2"/>
    <w:rsid w:val="007F5222"/>
    <w:rsid w:val="008044ED"/>
    <w:rsid w:val="0080465C"/>
    <w:rsid w:val="00810CCC"/>
    <w:rsid w:val="00812CF2"/>
    <w:rsid w:val="00817C20"/>
    <w:rsid w:val="00825FA5"/>
    <w:rsid w:val="008406A9"/>
    <w:rsid w:val="008605CF"/>
    <w:rsid w:val="008841E5"/>
    <w:rsid w:val="008863F7"/>
    <w:rsid w:val="008A0C7B"/>
    <w:rsid w:val="008B0BF3"/>
    <w:rsid w:val="008C4AA1"/>
    <w:rsid w:val="008D1C2A"/>
    <w:rsid w:val="008E4B6B"/>
    <w:rsid w:val="008E6EFE"/>
    <w:rsid w:val="008F5CE8"/>
    <w:rsid w:val="009076B3"/>
    <w:rsid w:val="009105D2"/>
    <w:rsid w:val="0092285F"/>
    <w:rsid w:val="00927A25"/>
    <w:rsid w:val="0094033F"/>
    <w:rsid w:val="009526F5"/>
    <w:rsid w:val="00953A70"/>
    <w:rsid w:val="00965E75"/>
    <w:rsid w:val="009821F0"/>
    <w:rsid w:val="00984DC3"/>
    <w:rsid w:val="00991703"/>
    <w:rsid w:val="009A202F"/>
    <w:rsid w:val="009B08B5"/>
    <w:rsid w:val="009B14EF"/>
    <w:rsid w:val="009C1EC6"/>
    <w:rsid w:val="009C6AF6"/>
    <w:rsid w:val="009D4D76"/>
    <w:rsid w:val="009D56F9"/>
    <w:rsid w:val="009D78CE"/>
    <w:rsid w:val="009E0D57"/>
    <w:rsid w:val="009E1BB8"/>
    <w:rsid w:val="009E4A3E"/>
    <w:rsid w:val="009E7BED"/>
    <w:rsid w:val="00A01A28"/>
    <w:rsid w:val="00A058C0"/>
    <w:rsid w:val="00A12822"/>
    <w:rsid w:val="00A362F5"/>
    <w:rsid w:val="00A43504"/>
    <w:rsid w:val="00A514E5"/>
    <w:rsid w:val="00A66AAE"/>
    <w:rsid w:val="00A8433B"/>
    <w:rsid w:val="00AB03B1"/>
    <w:rsid w:val="00AB543C"/>
    <w:rsid w:val="00AC30A9"/>
    <w:rsid w:val="00AC3511"/>
    <w:rsid w:val="00AE6856"/>
    <w:rsid w:val="00AF5116"/>
    <w:rsid w:val="00B101A0"/>
    <w:rsid w:val="00B26B86"/>
    <w:rsid w:val="00B43A51"/>
    <w:rsid w:val="00B573A7"/>
    <w:rsid w:val="00B645F2"/>
    <w:rsid w:val="00B70783"/>
    <w:rsid w:val="00B72E49"/>
    <w:rsid w:val="00B83D93"/>
    <w:rsid w:val="00B868ED"/>
    <w:rsid w:val="00B9146E"/>
    <w:rsid w:val="00B91E2B"/>
    <w:rsid w:val="00BA04A1"/>
    <w:rsid w:val="00BA15D0"/>
    <w:rsid w:val="00BB308C"/>
    <w:rsid w:val="00BC383E"/>
    <w:rsid w:val="00BE1484"/>
    <w:rsid w:val="00BE2542"/>
    <w:rsid w:val="00BE6996"/>
    <w:rsid w:val="00BF116E"/>
    <w:rsid w:val="00C066EC"/>
    <w:rsid w:val="00C06FBD"/>
    <w:rsid w:val="00C110BB"/>
    <w:rsid w:val="00C14A6E"/>
    <w:rsid w:val="00C25824"/>
    <w:rsid w:val="00C3478C"/>
    <w:rsid w:val="00C36BB0"/>
    <w:rsid w:val="00C371AA"/>
    <w:rsid w:val="00C40B2A"/>
    <w:rsid w:val="00C418BB"/>
    <w:rsid w:val="00C567AB"/>
    <w:rsid w:val="00C7106D"/>
    <w:rsid w:val="00C7166F"/>
    <w:rsid w:val="00C878B9"/>
    <w:rsid w:val="00C87B68"/>
    <w:rsid w:val="00C956B6"/>
    <w:rsid w:val="00CA20CA"/>
    <w:rsid w:val="00CA40F5"/>
    <w:rsid w:val="00CA4E64"/>
    <w:rsid w:val="00CA6311"/>
    <w:rsid w:val="00CB24D1"/>
    <w:rsid w:val="00CC19C6"/>
    <w:rsid w:val="00CC4596"/>
    <w:rsid w:val="00CC6B99"/>
    <w:rsid w:val="00CD1636"/>
    <w:rsid w:val="00CF2374"/>
    <w:rsid w:val="00D002E4"/>
    <w:rsid w:val="00D020A4"/>
    <w:rsid w:val="00D14BDC"/>
    <w:rsid w:val="00D162CE"/>
    <w:rsid w:val="00D27948"/>
    <w:rsid w:val="00D312E6"/>
    <w:rsid w:val="00D71F30"/>
    <w:rsid w:val="00D80223"/>
    <w:rsid w:val="00D86F7C"/>
    <w:rsid w:val="00D909C7"/>
    <w:rsid w:val="00D972DD"/>
    <w:rsid w:val="00D9760D"/>
    <w:rsid w:val="00DA391F"/>
    <w:rsid w:val="00DA4163"/>
    <w:rsid w:val="00DC244A"/>
    <w:rsid w:val="00DC7DDD"/>
    <w:rsid w:val="00DD2247"/>
    <w:rsid w:val="00DD4331"/>
    <w:rsid w:val="00DF7FDC"/>
    <w:rsid w:val="00E04782"/>
    <w:rsid w:val="00E121C0"/>
    <w:rsid w:val="00E163B4"/>
    <w:rsid w:val="00E24C0C"/>
    <w:rsid w:val="00E30425"/>
    <w:rsid w:val="00E34A02"/>
    <w:rsid w:val="00E44609"/>
    <w:rsid w:val="00E56B3C"/>
    <w:rsid w:val="00E603E9"/>
    <w:rsid w:val="00E66C33"/>
    <w:rsid w:val="00E72BF7"/>
    <w:rsid w:val="00E91381"/>
    <w:rsid w:val="00E91748"/>
    <w:rsid w:val="00E94AFD"/>
    <w:rsid w:val="00EB11F2"/>
    <w:rsid w:val="00EB2A72"/>
    <w:rsid w:val="00EC2FBE"/>
    <w:rsid w:val="00ED3DB0"/>
    <w:rsid w:val="00EF0E37"/>
    <w:rsid w:val="00EF76E6"/>
    <w:rsid w:val="00F0254A"/>
    <w:rsid w:val="00F12581"/>
    <w:rsid w:val="00F1532C"/>
    <w:rsid w:val="00F164CF"/>
    <w:rsid w:val="00F22A18"/>
    <w:rsid w:val="00F231B1"/>
    <w:rsid w:val="00F23CEE"/>
    <w:rsid w:val="00F241D7"/>
    <w:rsid w:val="00F375B6"/>
    <w:rsid w:val="00F413A8"/>
    <w:rsid w:val="00F4241B"/>
    <w:rsid w:val="00F4595D"/>
    <w:rsid w:val="00F533D0"/>
    <w:rsid w:val="00F53B09"/>
    <w:rsid w:val="00F63320"/>
    <w:rsid w:val="00F774F8"/>
    <w:rsid w:val="00F91765"/>
    <w:rsid w:val="00F94F76"/>
    <w:rsid w:val="00FC181D"/>
    <w:rsid w:val="00FE396A"/>
    <w:rsid w:val="00FE784B"/>
    <w:rsid w:val="136C0D8C"/>
    <w:rsid w:val="39C24ACC"/>
    <w:rsid w:val="5CA29AD6"/>
    <w:rsid w:val="62FDE19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6F05023"/>
  <w15:chartTrackingRefBased/>
  <w15:docId w15:val="{845F2302-FC4F-4F3D-AEE0-951F56886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sz w:val="22"/>
        <w:szCs w:val="22"/>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031644"/>
  </w:style>
  <w:style w:type="paragraph" w:styleId="berschrift1">
    <w:name w:val="heading 1"/>
    <w:basedOn w:val="Standard"/>
    <w:next w:val="Standard"/>
    <w:qFormat/>
    <w:rsid w:val="00AB543C"/>
    <w:pPr>
      <w:keepNext/>
      <w:numPr>
        <w:numId w:val="12"/>
      </w:numPr>
      <w:spacing w:before="240" w:after="60"/>
      <w:outlineLvl w:val="0"/>
    </w:pPr>
    <w:rPr>
      <w:b/>
      <w:bCs/>
      <w:kern w:val="32"/>
      <w:sz w:val="32"/>
      <w:szCs w:val="32"/>
    </w:rPr>
  </w:style>
  <w:style w:type="paragraph" w:styleId="berschrift2">
    <w:name w:val="heading 2"/>
    <w:basedOn w:val="Standard"/>
    <w:next w:val="Standard"/>
    <w:qFormat/>
    <w:rsid w:val="00AB543C"/>
    <w:pPr>
      <w:keepNext/>
      <w:numPr>
        <w:ilvl w:val="1"/>
        <w:numId w:val="12"/>
      </w:numPr>
      <w:spacing w:before="240" w:after="60"/>
      <w:outlineLvl w:val="1"/>
    </w:pPr>
    <w:rPr>
      <w:b/>
      <w:bCs/>
      <w:iCs/>
      <w:sz w:val="28"/>
      <w:szCs w:val="28"/>
    </w:rPr>
  </w:style>
  <w:style w:type="paragraph" w:styleId="berschrift3">
    <w:name w:val="heading 3"/>
    <w:basedOn w:val="Standard"/>
    <w:next w:val="Standard"/>
    <w:qFormat/>
    <w:rsid w:val="00AB543C"/>
    <w:pPr>
      <w:keepNext/>
      <w:numPr>
        <w:ilvl w:val="2"/>
        <w:numId w:val="12"/>
      </w:numPr>
      <w:spacing w:before="240" w:after="60"/>
      <w:outlineLvl w:val="2"/>
    </w:pPr>
    <w:rPr>
      <w:b/>
      <w:bCs/>
      <w:sz w:val="24"/>
      <w:szCs w:val="26"/>
    </w:rPr>
  </w:style>
  <w:style w:type="paragraph" w:styleId="berschrift4">
    <w:name w:val="heading 4"/>
    <w:basedOn w:val="Standard"/>
    <w:next w:val="Standard"/>
    <w:rsid w:val="00D86F7C"/>
    <w:pPr>
      <w:keepNext/>
      <w:numPr>
        <w:ilvl w:val="3"/>
        <w:numId w:val="12"/>
      </w:numPr>
      <w:spacing w:before="240" w:after="60"/>
      <w:outlineLvl w:val="3"/>
    </w:pPr>
    <w:rPr>
      <w:b/>
      <w:bCs/>
      <w:szCs w:val="28"/>
    </w:rPr>
  </w:style>
  <w:style w:type="paragraph" w:styleId="berschrift5">
    <w:name w:val="heading 5"/>
    <w:basedOn w:val="Standard"/>
    <w:next w:val="Standard"/>
    <w:rsid w:val="00D86F7C"/>
    <w:pPr>
      <w:numPr>
        <w:ilvl w:val="4"/>
        <w:numId w:val="12"/>
      </w:numPr>
      <w:spacing w:before="240" w:after="60"/>
      <w:outlineLvl w:val="4"/>
    </w:pPr>
    <w:rPr>
      <w:b/>
      <w:bCs/>
      <w:iCs/>
      <w:szCs w:val="26"/>
    </w:rPr>
  </w:style>
  <w:style w:type="paragraph" w:styleId="berschrift6">
    <w:name w:val="heading 6"/>
    <w:basedOn w:val="Standard"/>
    <w:next w:val="Standard"/>
    <w:link w:val="berschrift6Zchn"/>
    <w:semiHidden/>
    <w:unhideWhenUsed/>
    <w:qFormat/>
    <w:rsid w:val="00AB543C"/>
    <w:pPr>
      <w:keepNext/>
      <w:keepLines/>
      <w:numPr>
        <w:ilvl w:val="5"/>
        <w:numId w:val="12"/>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semiHidden/>
    <w:unhideWhenUsed/>
    <w:qFormat/>
    <w:rsid w:val="00AB543C"/>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qFormat/>
    <w:rsid w:val="00AB543C"/>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AB543C"/>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autoRedefine/>
    <w:rsid w:val="006969C2"/>
    <w:pPr>
      <w:tabs>
        <w:tab w:val="center" w:pos="4905"/>
        <w:tab w:val="right" w:pos="9809"/>
      </w:tabs>
    </w:pPr>
    <w:rPr>
      <w:sz w:val="16"/>
    </w:rPr>
  </w:style>
  <w:style w:type="paragraph" w:styleId="Kopfzeile">
    <w:name w:val="header"/>
    <w:basedOn w:val="Standard"/>
    <w:link w:val="KopfzeileZchn"/>
    <w:rsid w:val="00CF2374"/>
    <w:pPr>
      <w:tabs>
        <w:tab w:val="center" w:pos="4905"/>
        <w:tab w:val="right" w:pos="9809"/>
      </w:tabs>
    </w:pPr>
    <w:rPr>
      <w:sz w:val="16"/>
    </w:rPr>
  </w:style>
  <w:style w:type="paragraph" w:styleId="Titel">
    <w:name w:val="Title"/>
    <w:basedOn w:val="Standard"/>
    <w:next w:val="Standard"/>
    <w:link w:val="TitelZchn"/>
    <w:qFormat/>
    <w:rsid w:val="00031644"/>
    <w:pPr>
      <w:spacing w:after="300"/>
      <w:contextualSpacing/>
    </w:pPr>
    <w:rPr>
      <w:rFonts w:eastAsiaTheme="majorEastAsia" w:cstheme="majorBidi"/>
      <w:b/>
      <w:spacing w:val="5"/>
      <w:kern w:val="28"/>
      <w:sz w:val="52"/>
      <w:szCs w:val="52"/>
    </w:rPr>
  </w:style>
  <w:style w:type="character" w:customStyle="1" w:styleId="TitelZchn">
    <w:name w:val="Titel Zchn"/>
    <w:basedOn w:val="Absatz-Standardschriftart"/>
    <w:link w:val="Titel"/>
    <w:rsid w:val="00031644"/>
    <w:rPr>
      <w:rFonts w:eastAsiaTheme="majorEastAsia" w:cstheme="majorBidi"/>
      <w:b/>
      <w:spacing w:val="5"/>
      <w:kern w:val="28"/>
      <w:sz w:val="52"/>
      <w:szCs w:val="52"/>
    </w:rPr>
  </w:style>
  <w:style w:type="paragraph" w:styleId="Inhaltsverzeichnisberschrift">
    <w:name w:val="TOC Heading"/>
    <w:basedOn w:val="berschrift1"/>
    <w:next w:val="Standard"/>
    <w:uiPriority w:val="39"/>
    <w:unhideWhenUsed/>
    <w:qFormat/>
    <w:rsid w:val="00AB543C"/>
    <w:pPr>
      <w:keepLines/>
      <w:numPr>
        <w:numId w:val="0"/>
      </w:numPr>
      <w:spacing w:after="0"/>
      <w:outlineLvl w:val="9"/>
    </w:pPr>
    <w:rPr>
      <w:rFonts w:eastAsiaTheme="majorEastAsia" w:cstheme="majorBidi"/>
      <w:b w:val="0"/>
      <w:bCs w:val="0"/>
      <w:kern w:val="0"/>
    </w:rPr>
  </w:style>
  <w:style w:type="paragraph" w:styleId="Beschriftung">
    <w:name w:val="caption"/>
    <w:basedOn w:val="Standard"/>
    <w:next w:val="Standard"/>
    <w:qFormat/>
    <w:rsid w:val="00AB543C"/>
    <w:pPr>
      <w:spacing w:after="200"/>
    </w:pPr>
    <w:rPr>
      <w:iCs/>
      <w:sz w:val="18"/>
      <w:szCs w:val="18"/>
    </w:rPr>
  </w:style>
  <w:style w:type="character" w:customStyle="1" w:styleId="berschrift6Zchn">
    <w:name w:val="Überschrift 6 Zchn"/>
    <w:basedOn w:val="Absatz-Standardschriftart"/>
    <w:link w:val="berschrift6"/>
    <w:semiHidden/>
    <w:rsid w:val="00AB543C"/>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semiHidden/>
    <w:rsid w:val="00AB543C"/>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semiHidden/>
    <w:rsid w:val="00AB543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semiHidden/>
    <w:rsid w:val="00AB543C"/>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rsid w:val="00AB543C"/>
    <w:pPr>
      <w:ind w:left="720"/>
      <w:contextualSpacing/>
    </w:pPr>
  </w:style>
  <w:style w:type="paragraph" w:styleId="Verzeichnis1">
    <w:name w:val="toc 1"/>
    <w:basedOn w:val="Standard"/>
    <w:next w:val="Standard"/>
    <w:autoRedefine/>
    <w:uiPriority w:val="39"/>
    <w:unhideWhenUsed/>
    <w:rsid w:val="00AB543C"/>
    <w:pPr>
      <w:spacing w:after="100"/>
    </w:pPr>
  </w:style>
  <w:style w:type="paragraph" w:styleId="Verzeichnis2">
    <w:name w:val="toc 2"/>
    <w:basedOn w:val="Standard"/>
    <w:next w:val="Standard"/>
    <w:autoRedefine/>
    <w:uiPriority w:val="39"/>
    <w:unhideWhenUsed/>
    <w:rsid w:val="00AB543C"/>
    <w:pPr>
      <w:spacing w:after="100"/>
      <w:ind w:left="220"/>
    </w:pPr>
  </w:style>
  <w:style w:type="character" w:styleId="Hyperlink">
    <w:name w:val="Hyperlink"/>
    <w:basedOn w:val="Absatz-Standardschriftart"/>
    <w:uiPriority w:val="99"/>
    <w:unhideWhenUsed/>
    <w:rsid w:val="006E1F5B"/>
    <w:rPr>
      <w:rFonts w:ascii="Arial" w:hAnsi="Arial"/>
      <w:color w:val="0000FF" w:themeColor="hyperlink"/>
      <w:u w:val="single"/>
    </w:rPr>
  </w:style>
  <w:style w:type="character" w:customStyle="1" w:styleId="KopfzeileZchn">
    <w:name w:val="Kopfzeile Zchn"/>
    <w:basedOn w:val="Absatz-Standardschriftart"/>
    <w:link w:val="Kopfzeile"/>
    <w:rsid w:val="00CA4E64"/>
    <w:rPr>
      <w:sz w:val="16"/>
    </w:rPr>
  </w:style>
  <w:style w:type="character" w:customStyle="1" w:styleId="FuzeileZchn">
    <w:name w:val="Fußzeile Zchn"/>
    <w:basedOn w:val="Absatz-Standardschriftart"/>
    <w:link w:val="Fuzeile"/>
    <w:rsid w:val="00CA4E64"/>
    <w:rPr>
      <w:sz w:val="16"/>
    </w:rPr>
  </w:style>
  <w:style w:type="paragraph" w:styleId="Verzeichnis3">
    <w:name w:val="toc 3"/>
    <w:basedOn w:val="Standard"/>
    <w:next w:val="Standard"/>
    <w:autoRedefine/>
    <w:uiPriority w:val="39"/>
    <w:unhideWhenUsed/>
    <w:rsid w:val="00CA4E64"/>
    <w:pPr>
      <w:spacing w:after="100" w:line="259" w:lineRule="auto"/>
      <w:ind w:left="440"/>
    </w:pPr>
    <w:rPr>
      <w:rFonts w:asciiTheme="minorHAnsi" w:eastAsiaTheme="minorEastAsia" w:hAnsiTheme="minorHAnsi" w:cs="Times New Roman"/>
    </w:rPr>
  </w:style>
  <w:style w:type="table" w:styleId="Tabellenraster">
    <w:name w:val="Table Grid"/>
    <w:basedOn w:val="NormaleTabelle"/>
    <w:rsid w:val="00CA4E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E603E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tzhaltertext">
    <w:name w:val="Placeholder Text"/>
    <w:basedOn w:val="Absatz-Standardschriftart"/>
    <w:uiPriority w:val="99"/>
    <w:semiHidden/>
    <w:rsid w:val="00D002E4"/>
    <w:rPr>
      <w:color w:val="808080"/>
    </w:rPr>
  </w:style>
  <w:style w:type="paragraph" w:styleId="StandardWeb">
    <w:name w:val="Normal (Web)"/>
    <w:basedOn w:val="Standard"/>
    <w:uiPriority w:val="99"/>
    <w:semiHidden/>
    <w:unhideWhenUsed/>
    <w:rsid w:val="00F231B1"/>
    <w:pPr>
      <w:spacing w:after="150"/>
    </w:pPr>
    <w:rPr>
      <w:rFonts w:ascii="Times New Roman" w:hAnsi="Times New Roman" w:cs="Times New Roman"/>
      <w:sz w:val="24"/>
      <w:szCs w:val="24"/>
    </w:rPr>
  </w:style>
  <w:style w:type="character" w:styleId="Fett">
    <w:name w:val="Strong"/>
    <w:basedOn w:val="Absatz-Standardschriftart"/>
    <w:uiPriority w:val="22"/>
    <w:qFormat/>
    <w:rsid w:val="00F231B1"/>
    <w:rPr>
      <w:b/>
      <w:bCs/>
    </w:rPr>
  </w:style>
  <w:style w:type="character" w:customStyle="1" w:styleId="crayon-ta">
    <w:name w:val="crayon-ta"/>
    <w:basedOn w:val="Absatz-Standardschriftart"/>
    <w:rsid w:val="00F231B1"/>
  </w:style>
  <w:style w:type="character" w:customStyle="1" w:styleId="crayon-k2">
    <w:name w:val="crayon-k2"/>
    <w:basedOn w:val="Absatz-Standardschriftart"/>
    <w:rsid w:val="00F231B1"/>
  </w:style>
  <w:style w:type="character" w:customStyle="1" w:styleId="crayon-h">
    <w:name w:val="crayon-h"/>
    <w:basedOn w:val="Absatz-Standardschriftart"/>
    <w:rsid w:val="00F231B1"/>
  </w:style>
  <w:style w:type="character" w:customStyle="1" w:styleId="crayon-v">
    <w:name w:val="crayon-v"/>
    <w:basedOn w:val="Absatz-Standardschriftart"/>
    <w:rsid w:val="00F231B1"/>
  </w:style>
  <w:style w:type="character" w:customStyle="1" w:styleId="crayon-sy">
    <w:name w:val="crayon-sy"/>
    <w:basedOn w:val="Absatz-Standardschriftart"/>
    <w:rsid w:val="00F231B1"/>
  </w:style>
  <w:style w:type="character" w:customStyle="1" w:styleId="crayon-cn">
    <w:name w:val="crayon-cn"/>
    <w:basedOn w:val="Absatz-Standardschriftart"/>
    <w:rsid w:val="00F231B1"/>
  </w:style>
  <w:style w:type="character" w:styleId="Hervorhebung">
    <w:name w:val="Emphasis"/>
    <w:basedOn w:val="Absatz-Standardschriftart"/>
    <w:uiPriority w:val="20"/>
    <w:qFormat/>
    <w:rsid w:val="00F231B1"/>
    <w:rPr>
      <w:i/>
      <w:iCs/>
    </w:rPr>
  </w:style>
  <w:style w:type="table" w:styleId="Gitternetztabelle4Akzent1">
    <w:name w:val="Grid Table 4 Accent 1"/>
    <w:basedOn w:val="NormaleTabelle"/>
    <w:uiPriority w:val="49"/>
    <w:rsid w:val="00812CF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NichtaufgelsteErwhnung">
    <w:name w:val="Unresolved Mention"/>
    <w:basedOn w:val="Absatz-Standardschriftart"/>
    <w:uiPriority w:val="99"/>
    <w:semiHidden/>
    <w:unhideWhenUsed/>
    <w:rsid w:val="007B26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461296">
      <w:bodyDiv w:val="1"/>
      <w:marLeft w:val="0"/>
      <w:marRight w:val="0"/>
      <w:marTop w:val="0"/>
      <w:marBottom w:val="0"/>
      <w:divBdr>
        <w:top w:val="none" w:sz="0" w:space="0" w:color="auto"/>
        <w:left w:val="none" w:sz="0" w:space="0" w:color="auto"/>
        <w:bottom w:val="none" w:sz="0" w:space="0" w:color="auto"/>
        <w:right w:val="none" w:sz="0" w:space="0" w:color="auto"/>
      </w:divBdr>
      <w:divsChild>
        <w:div w:id="1105030682">
          <w:marLeft w:val="0"/>
          <w:marRight w:val="0"/>
          <w:marTop w:val="0"/>
          <w:marBottom w:val="0"/>
          <w:divBdr>
            <w:top w:val="none" w:sz="0" w:space="0" w:color="auto"/>
            <w:left w:val="none" w:sz="0" w:space="0" w:color="auto"/>
            <w:bottom w:val="none" w:sz="0" w:space="0" w:color="auto"/>
            <w:right w:val="none" w:sz="0" w:space="0" w:color="auto"/>
          </w:divBdr>
          <w:divsChild>
            <w:div w:id="186481527">
              <w:marLeft w:val="-225"/>
              <w:marRight w:val="-225"/>
              <w:marTop w:val="0"/>
              <w:marBottom w:val="0"/>
              <w:divBdr>
                <w:top w:val="none" w:sz="0" w:space="0" w:color="auto"/>
                <w:left w:val="none" w:sz="0" w:space="0" w:color="auto"/>
                <w:bottom w:val="none" w:sz="0" w:space="0" w:color="auto"/>
                <w:right w:val="none" w:sz="0" w:space="0" w:color="auto"/>
              </w:divBdr>
              <w:divsChild>
                <w:div w:id="891581989">
                  <w:marLeft w:val="0"/>
                  <w:marRight w:val="0"/>
                  <w:marTop w:val="0"/>
                  <w:marBottom w:val="0"/>
                  <w:divBdr>
                    <w:top w:val="none" w:sz="0" w:space="0" w:color="auto"/>
                    <w:left w:val="none" w:sz="0" w:space="0" w:color="auto"/>
                    <w:bottom w:val="none" w:sz="0" w:space="0" w:color="auto"/>
                    <w:right w:val="none" w:sz="0" w:space="0" w:color="auto"/>
                  </w:divBdr>
                  <w:divsChild>
                    <w:div w:id="124579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613677">
      <w:bodyDiv w:val="1"/>
      <w:marLeft w:val="0"/>
      <w:marRight w:val="0"/>
      <w:marTop w:val="0"/>
      <w:marBottom w:val="0"/>
      <w:divBdr>
        <w:top w:val="none" w:sz="0" w:space="0" w:color="auto"/>
        <w:left w:val="none" w:sz="0" w:space="0" w:color="auto"/>
        <w:bottom w:val="none" w:sz="0" w:space="0" w:color="auto"/>
        <w:right w:val="none" w:sz="0" w:space="0" w:color="auto"/>
      </w:divBdr>
      <w:divsChild>
        <w:div w:id="1594313528">
          <w:marLeft w:val="0"/>
          <w:marRight w:val="0"/>
          <w:marTop w:val="0"/>
          <w:marBottom w:val="0"/>
          <w:divBdr>
            <w:top w:val="none" w:sz="0" w:space="0" w:color="auto"/>
            <w:left w:val="none" w:sz="0" w:space="0" w:color="auto"/>
            <w:bottom w:val="none" w:sz="0" w:space="0" w:color="auto"/>
            <w:right w:val="none" w:sz="0" w:space="0" w:color="auto"/>
          </w:divBdr>
          <w:divsChild>
            <w:div w:id="1325620410">
              <w:marLeft w:val="-225"/>
              <w:marRight w:val="-225"/>
              <w:marTop w:val="0"/>
              <w:marBottom w:val="0"/>
              <w:divBdr>
                <w:top w:val="none" w:sz="0" w:space="0" w:color="auto"/>
                <w:left w:val="none" w:sz="0" w:space="0" w:color="auto"/>
                <w:bottom w:val="none" w:sz="0" w:space="0" w:color="auto"/>
                <w:right w:val="none" w:sz="0" w:space="0" w:color="auto"/>
              </w:divBdr>
              <w:divsChild>
                <w:div w:id="1095251290">
                  <w:marLeft w:val="0"/>
                  <w:marRight w:val="0"/>
                  <w:marTop w:val="0"/>
                  <w:marBottom w:val="0"/>
                  <w:divBdr>
                    <w:top w:val="none" w:sz="0" w:space="0" w:color="auto"/>
                    <w:left w:val="none" w:sz="0" w:space="0" w:color="auto"/>
                    <w:bottom w:val="none" w:sz="0" w:space="0" w:color="auto"/>
                    <w:right w:val="none" w:sz="0" w:space="0" w:color="auto"/>
                  </w:divBdr>
                  <w:divsChild>
                    <w:div w:id="2027248791">
                      <w:marLeft w:val="0"/>
                      <w:marRight w:val="0"/>
                      <w:marTop w:val="0"/>
                      <w:marBottom w:val="0"/>
                      <w:divBdr>
                        <w:top w:val="none" w:sz="0" w:space="0" w:color="auto"/>
                        <w:left w:val="none" w:sz="0" w:space="0" w:color="auto"/>
                        <w:bottom w:val="none" w:sz="0" w:space="0" w:color="auto"/>
                        <w:right w:val="none" w:sz="0" w:space="0" w:color="auto"/>
                      </w:divBdr>
                      <w:divsChild>
                        <w:div w:id="1690524758">
                          <w:marLeft w:val="0"/>
                          <w:marRight w:val="0"/>
                          <w:marTop w:val="180"/>
                          <w:marBottom w:val="180"/>
                          <w:divBdr>
                            <w:top w:val="none" w:sz="0" w:space="0" w:color="auto"/>
                            <w:left w:val="none" w:sz="0" w:space="0" w:color="auto"/>
                            <w:bottom w:val="none" w:sz="0" w:space="0" w:color="auto"/>
                            <w:right w:val="none" w:sz="0" w:space="0" w:color="auto"/>
                          </w:divBdr>
                          <w:divsChild>
                            <w:div w:id="631330164">
                              <w:marLeft w:val="0"/>
                              <w:marRight w:val="0"/>
                              <w:marTop w:val="0"/>
                              <w:marBottom w:val="0"/>
                              <w:divBdr>
                                <w:top w:val="none" w:sz="0" w:space="0" w:color="auto"/>
                                <w:left w:val="none" w:sz="0" w:space="0" w:color="auto"/>
                                <w:bottom w:val="none" w:sz="0" w:space="0" w:color="auto"/>
                                <w:right w:val="none" w:sz="0" w:space="0" w:color="auto"/>
                              </w:divBdr>
                              <w:divsChild>
                                <w:div w:id="352920144">
                                  <w:marLeft w:val="0"/>
                                  <w:marRight w:val="0"/>
                                  <w:marTop w:val="0"/>
                                  <w:marBottom w:val="0"/>
                                  <w:divBdr>
                                    <w:top w:val="none" w:sz="0" w:space="0" w:color="auto"/>
                                    <w:left w:val="none" w:sz="0" w:space="0" w:color="auto"/>
                                    <w:bottom w:val="none" w:sz="0" w:space="0" w:color="auto"/>
                                    <w:right w:val="none" w:sz="0" w:space="0" w:color="auto"/>
                                  </w:divBdr>
                                  <w:divsChild>
                                    <w:div w:id="108472614">
                                      <w:marLeft w:val="0"/>
                                      <w:marRight w:val="0"/>
                                      <w:marTop w:val="0"/>
                                      <w:marBottom w:val="0"/>
                                      <w:divBdr>
                                        <w:top w:val="none" w:sz="0" w:space="0" w:color="auto"/>
                                        <w:left w:val="none" w:sz="0" w:space="0" w:color="auto"/>
                                        <w:bottom w:val="none" w:sz="0" w:space="0" w:color="auto"/>
                                        <w:right w:val="none" w:sz="0" w:space="0" w:color="auto"/>
                                      </w:divBdr>
                                    </w:div>
                                    <w:div w:id="517355811">
                                      <w:marLeft w:val="0"/>
                                      <w:marRight w:val="0"/>
                                      <w:marTop w:val="0"/>
                                      <w:marBottom w:val="0"/>
                                      <w:divBdr>
                                        <w:top w:val="none" w:sz="0" w:space="0" w:color="auto"/>
                                        <w:left w:val="none" w:sz="0" w:space="0" w:color="auto"/>
                                        <w:bottom w:val="none" w:sz="0" w:space="0" w:color="auto"/>
                                        <w:right w:val="none" w:sz="0" w:space="0" w:color="auto"/>
                                      </w:divBdr>
                                    </w:div>
                                    <w:div w:id="12154318">
                                      <w:marLeft w:val="0"/>
                                      <w:marRight w:val="0"/>
                                      <w:marTop w:val="0"/>
                                      <w:marBottom w:val="0"/>
                                      <w:divBdr>
                                        <w:top w:val="none" w:sz="0" w:space="0" w:color="auto"/>
                                        <w:left w:val="none" w:sz="0" w:space="0" w:color="auto"/>
                                        <w:bottom w:val="none" w:sz="0" w:space="0" w:color="auto"/>
                                        <w:right w:val="none" w:sz="0" w:space="0" w:color="auto"/>
                                      </w:divBdr>
                                    </w:div>
                                  </w:divsChild>
                                </w:div>
                                <w:div w:id="1185830494">
                                  <w:marLeft w:val="0"/>
                                  <w:marRight w:val="0"/>
                                  <w:marTop w:val="0"/>
                                  <w:marBottom w:val="0"/>
                                  <w:divBdr>
                                    <w:top w:val="none" w:sz="0" w:space="0" w:color="auto"/>
                                    <w:left w:val="none" w:sz="0" w:space="0" w:color="auto"/>
                                    <w:bottom w:val="none" w:sz="0" w:space="0" w:color="auto"/>
                                    <w:right w:val="none" w:sz="0" w:space="0" w:color="auto"/>
                                  </w:divBdr>
                                  <w:divsChild>
                                    <w:div w:id="1680110594">
                                      <w:marLeft w:val="0"/>
                                      <w:marRight w:val="0"/>
                                      <w:marTop w:val="0"/>
                                      <w:marBottom w:val="0"/>
                                      <w:divBdr>
                                        <w:top w:val="none" w:sz="0" w:space="0" w:color="auto"/>
                                        <w:left w:val="none" w:sz="0" w:space="0" w:color="auto"/>
                                        <w:bottom w:val="none" w:sz="0" w:space="0" w:color="auto"/>
                                        <w:right w:val="none" w:sz="0" w:space="0" w:color="auto"/>
                                      </w:divBdr>
                                    </w:div>
                                    <w:div w:id="158236009">
                                      <w:marLeft w:val="0"/>
                                      <w:marRight w:val="0"/>
                                      <w:marTop w:val="0"/>
                                      <w:marBottom w:val="0"/>
                                      <w:divBdr>
                                        <w:top w:val="none" w:sz="0" w:space="0" w:color="auto"/>
                                        <w:left w:val="none" w:sz="0" w:space="0" w:color="auto"/>
                                        <w:bottom w:val="none" w:sz="0" w:space="0" w:color="auto"/>
                                        <w:right w:val="none" w:sz="0" w:space="0" w:color="auto"/>
                                      </w:divBdr>
                                    </w:div>
                                    <w:div w:id="111497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mp"/><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tmp"/><Relationship Id="rId17" Type="http://schemas.openxmlformats.org/officeDocument/2006/relationships/image" Target="media/image6.tmp"/><Relationship Id="rId2" Type="http://schemas.openxmlformats.org/officeDocument/2006/relationships/customXml" Target="../customXml/item2.xml"/><Relationship Id="rId16" Type="http://schemas.openxmlformats.org/officeDocument/2006/relationships/hyperlink" Target="http://php.net/manual/de/ref.array.ph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mp"/><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tmp"/><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herzog-kuechen.ch\dfs\SharedTemplates\Office2016\IT\Dokuvorlag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rutiger LT 45 Light">
    <w:altName w:val="Frutiger LT 45 Light"/>
    <w:panose1 w:val="020B0402020204020204"/>
    <w:charset w:val="00"/>
    <w:family w:val="swiss"/>
    <w:pitch w:val="variable"/>
    <w:sig w:usb0="80000027"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8A1378"/>
    <w:rsid w:val="008A137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47B268E167EB40BC8FEF5A8C119870" ma:contentTypeVersion="2" ma:contentTypeDescription="Create a new document." ma:contentTypeScope="" ma:versionID="488ac2bdea6fd0c3028edc9aa51ce9a9">
  <xsd:schema xmlns:xsd="http://www.w3.org/2001/XMLSchema" xmlns:xs="http://www.w3.org/2001/XMLSchema" xmlns:p="http://schemas.microsoft.com/office/2006/metadata/properties" xmlns:ns2="2f2e99ec-a3bb-41fa-898a-48f63d495da7" targetNamespace="http://schemas.microsoft.com/office/2006/metadata/properties" ma:root="true" ma:fieldsID="d043776e4dd9f4297a10862949b9f464" ns2:_="">
    <xsd:import namespace="2f2e99ec-a3bb-41fa-898a-48f63d495da7"/>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2e99ec-a3bb-41fa-898a-48f63d495da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B509F-F6D3-415F-9F10-DD754F4F7A36}">
  <ds:schemaRefs>
    <ds:schemaRef ds:uri="http://www.w3.org/XML/1998/namespace"/>
    <ds:schemaRef ds:uri="http://purl.org/dc/dcmitype/"/>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purl.org/dc/terms/"/>
    <ds:schemaRef ds:uri="http://schemas.openxmlformats.org/package/2006/metadata/core-properties"/>
    <ds:schemaRef ds:uri="2f2e99ec-a3bb-41fa-898a-48f63d495da7"/>
  </ds:schemaRefs>
</ds:datastoreItem>
</file>

<file path=customXml/itemProps2.xml><?xml version="1.0" encoding="utf-8"?>
<ds:datastoreItem xmlns:ds="http://schemas.openxmlformats.org/officeDocument/2006/customXml" ds:itemID="{8CC99E6C-94CD-48FA-90EA-57EEF79A4F6C}">
  <ds:schemaRefs>
    <ds:schemaRef ds:uri="http://schemas.microsoft.com/sharepoint/v3/contenttype/forms"/>
  </ds:schemaRefs>
</ds:datastoreItem>
</file>

<file path=customXml/itemProps3.xml><?xml version="1.0" encoding="utf-8"?>
<ds:datastoreItem xmlns:ds="http://schemas.openxmlformats.org/officeDocument/2006/customXml" ds:itemID="{256D6A74-7196-42A2-AD1F-D6B71A1E8B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2e99ec-a3bb-41fa-898a-48f63d495d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E8D3840-744C-4A6A-BF93-C354B2BEC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Dokuvorlage.dotm</Template>
  <TotalTime>0</TotalTime>
  <Pages>7</Pages>
  <Words>540</Words>
  <Characters>4367</Characters>
  <Application>Microsoft Office Word</Application>
  <DocSecurity>0</DocSecurity>
  <Lines>36</Lines>
  <Paragraphs>9</Paragraphs>
  <ScaleCrop>false</ScaleCrop>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Forrer, Claudio</dc:creator>
  <cp:keywords/>
  <dc:description/>
  <cp:lastModifiedBy>Claudio Forrer | HERZOG Küchen AG</cp:lastModifiedBy>
  <cp:revision>6</cp:revision>
  <dcterms:created xsi:type="dcterms:W3CDTF">2017-10-04T08:35:00Z</dcterms:created>
  <dcterms:modified xsi:type="dcterms:W3CDTF">2017-10-04T09:22:00Z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0x0101003447B268E167EB40BC8FEF5A8C119870</vt:lpwstr>
  </property>
  <property fmtid="{D5CDD505-2E9C-101B-9397-08002B2CF9AE}" pid="3" name="Dokumentart">
    <vt:lpwstr>6;#Dokumentation|e83d4bd8-de85-405c-8698-9046db1dd7d5</vt:lpwstr>
  </property>
  <property fmtid="{D5CDD505-2E9C-101B-9397-08002B2CF9AE}" pid="4" name="Hardware">
    <vt:lpwstr/>
  </property>
  <property fmtid="{D5CDD505-2E9C-101B-9397-08002B2CF9AE}" pid="5" name="Maschine">
    <vt:lpwstr/>
  </property>
  <property fmtid="{D5CDD505-2E9C-101B-9397-08002B2CF9AE}" pid="6" name="Software">
    <vt:lpwstr>8;#Insight|9c86e04a-dd2d-4683-b709-ca28430474ab</vt:lpwstr>
  </property>
</Properties>
</file>